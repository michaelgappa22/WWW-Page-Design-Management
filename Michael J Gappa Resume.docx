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70"/>
      </w:tblGrid>
      <w:tr w:rsidR="00692703" w:rsidRPr="00CF1A49" w14:paraId="0C40BE86" w14:textId="77777777" w:rsidTr="001C3B9B">
        <w:trPr>
          <w:trHeight w:hRule="exact" w:val="1804"/>
        </w:trPr>
        <w:tc>
          <w:tcPr>
            <w:tcW w:w="9270" w:type="dxa"/>
            <w:tcBorders>
              <w:bottom w:val="single" w:sz="4" w:space="0" w:color="1D824C" w:themeColor="accent1"/>
            </w:tcBorders>
            <w:tcMar>
              <w:top w:w="0" w:type="dxa"/>
              <w:bottom w:w="0" w:type="dxa"/>
            </w:tcMar>
          </w:tcPr>
          <w:p w14:paraId="07B5253D" w14:textId="6BDF40C0" w:rsidR="00692703" w:rsidRPr="001C3B9B" w:rsidRDefault="00A43E78" w:rsidP="00913946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84779335"/>
            <w:bookmarkStart w:id="1" w:name="_Hlk84779309"/>
            <w:r w:rsidRPr="001C3B9B">
              <w:rPr>
                <w:rFonts w:ascii="Times New Roman" w:hAnsi="Times New Roman" w:cs="Times New Roman"/>
                <w:sz w:val="28"/>
                <w:szCs w:val="28"/>
              </w:rPr>
              <w:t>mICHAEL gAPPA</w:t>
            </w:r>
          </w:p>
          <w:p w14:paraId="126A1F55" w14:textId="77777777" w:rsidR="00692703" w:rsidRPr="001C3B9B" w:rsidRDefault="00A43E78" w:rsidP="00882B69">
            <w:pPr>
              <w:pStyle w:val="ContactInfo"/>
              <w:contextualSpacing w:val="0"/>
              <w:rPr>
                <w:rFonts w:ascii="Times New Roman" w:hAnsi="Times New Roman" w:cs="Times New Roman"/>
              </w:rPr>
            </w:pPr>
            <w:r w:rsidRPr="001C3B9B">
              <w:rPr>
                <w:rFonts w:ascii="Times New Roman" w:hAnsi="Times New Roman" w:cs="Times New Roman"/>
              </w:rPr>
              <w:t>13724 Orange Sunset Dr Unit 201 Tampa, Florida</w:t>
            </w:r>
            <w:r w:rsidR="00692703" w:rsidRPr="001C3B9B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-1459182552"/>
                <w:placeholder>
                  <w:docPart w:val="CE2EE27713D2461BBDAF9A44EBE9F772"/>
                </w:placeholder>
                <w:temporary/>
                <w:showingPlcHdr/>
                <w15:appearance w15:val="hidden"/>
              </w:sdtPr>
              <w:sdtContent>
                <w:r w:rsidR="00692703" w:rsidRPr="001C3B9B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692703" w:rsidRPr="001C3B9B">
              <w:rPr>
                <w:rFonts w:ascii="Times New Roman" w:hAnsi="Times New Roman" w:cs="Times New Roman"/>
              </w:rPr>
              <w:t xml:space="preserve"> </w:t>
            </w:r>
            <w:r w:rsidRPr="001C3B9B">
              <w:rPr>
                <w:rFonts w:ascii="Times New Roman" w:hAnsi="Times New Roman" w:cs="Times New Roman"/>
              </w:rPr>
              <w:t>813-494-9957</w:t>
            </w:r>
            <w:r w:rsidR="00882B69" w:rsidRPr="001C3B9B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-1224367432"/>
                <w:placeholder>
                  <w:docPart w:val="600F6184FD56406395A0785C49D456B4"/>
                </w:placeholder>
                <w:temporary/>
                <w:showingPlcHdr/>
                <w15:appearance w15:val="hidden"/>
              </w:sdtPr>
              <w:sdtContent>
                <w:r w:rsidR="00882B69" w:rsidRPr="001C3B9B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882B69" w:rsidRPr="001C3B9B">
              <w:rPr>
                <w:rFonts w:ascii="Times New Roman" w:hAnsi="Times New Roman" w:cs="Times New Roman"/>
                <w:b/>
              </w:rPr>
              <w:t xml:space="preserve"> </w:t>
            </w:r>
            <w:r w:rsidRPr="001C3B9B">
              <w:rPr>
                <w:rFonts w:ascii="Times New Roman" w:hAnsi="Times New Roman" w:cs="Times New Roman"/>
                <w:bCs/>
              </w:rPr>
              <w:t>m.gappa2293@gmail.com</w:t>
            </w:r>
            <w:bookmarkEnd w:id="0"/>
          </w:p>
        </w:tc>
      </w:tr>
      <w:tr w:rsidR="009571D8" w:rsidRPr="001C3B9B" w14:paraId="7FEC3007" w14:textId="77777777" w:rsidTr="001C3B9B">
        <w:trPr>
          <w:trHeight w:val="1552"/>
        </w:trPr>
        <w:tc>
          <w:tcPr>
            <w:tcW w:w="9270" w:type="dxa"/>
            <w:tcBorders>
              <w:top w:val="single" w:sz="4" w:space="0" w:color="1D824C" w:themeColor="accent1"/>
            </w:tcBorders>
            <w:tcMar>
              <w:top w:w="432" w:type="dxa"/>
            </w:tcMar>
          </w:tcPr>
          <w:p w14:paraId="2E815DCD" w14:textId="77777777" w:rsidR="001755A8" w:rsidRPr="001C3B9B" w:rsidRDefault="00A43E78" w:rsidP="00913946">
            <w:pPr>
              <w:contextualSpacing w:val="0"/>
              <w:rPr>
                <w:rFonts w:ascii="Times New Roman" w:eastAsiaTheme="majorEastAsia" w:hAnsi="Times New Roman" w:cs="Times New Roman"/>
                <w:b/>
                <w:caps/>
                <w:color w:val="262626" w:themeColor="text1" w:themeTint="D9"/>
                <w:sz w:val="28"/>
                <w:szCs w:val="32"/>
              </w:rPr>
            </w:pPr>
            <w:bookmarkStart w:id="2" w:name="_Hlk84779348"/>
            <w:r w:rsidRPr="001C3B9B">
              <w:rPr>
                <w:rFonts w:ascii="Times New Roman" w:eastAsiaTheme="majorEastAsia" w:hAnsi="Times New Roman" w:cs="Times New Roman"/>
                <w:b/>
                <w:caps/>
                <w:color w:val="262626" w:themeColor="text1" w:themeTint="D9"/>
                <w:sz w:val="28"/>
                <w:szCs w:val="32"/>
              </w:rPr>
              <w:t>Professional Summary</w:t>
            </w:r>
          </w:p>
          <w:p w14:paraId="57053E11" w14:textId="77777777" w:rsidR="00A43E78" w:rsidRPr="001C3B9B" w:rsidRDefault="00A43E78" w:rsidP="00913946">
            <w:pPr>
              <w:contextualSpacing w:val="0"/>
              <w:rPr>
                <w:rFonts w:ascii="Times New Roman" w:eastAsiaTheme="majorEastAsia" w:hAnsi="Times New Roman" w:cs="Times New Roman"/>
                <w:b/>
                <w:caps/>
                <w:color w:val="262626" w:themeColor="text1" w:themeTint="D9"/>
                <w:sz w:val="28"/>
                <w:szCs w:val="32"/>
              </w:rPr>
            </w:pPr>
          </w:p>
          <w:bookmarkEnd w:id="2"/>
          <w:p w14:paraId="2AD9C876" w14:textId="5484D493" w:rsidR="00D50329" w:rsidRPr="001C3B9B" w:rsidRDefault="00D50329" w:rsidP="00913946">
            <w:pPr>
              <w:rPr>
                <w:rFonts w:ascii="Times New Roman" w:hAnsi="Times New Roman" w:cs="Times New Roman"/>
                <w:color w:val="46464E"/>
                <w:sz w:val="21"/>
                <w:szCs w:val="21"/>
                <w:shd w:val="clear" w:color="auto" w:fill="FFFFFF"/>
              </w:rPr>
            </w:pPr>
            <w:r w:rsidRPr="00D50329">
              <w:rPr>
                <w:rFonts w:ascii="Times New Roman" w:hAnsi="Times New Roman" w:cs="Times New Roman"/>
                <w:color w:val="46464E"/>
                <w:sz w:val="21"/>
                <w:szCs w:val="21"/>
                <w:shd w:val="clear" w:color="auto" w:fill="FFFFFF"/>
              </w:rPr>
              <w:t>Perceptive and logical database manager and web developer with a proven ability to communicate with technical professionals and end users. With 4+ years of experience driving data accuracy and integrity, can identify and translate business requirements, build and lead teams of talented professionals, and develop valuable process solutions that meet business objectives.</w:t>
            </w:r>
          </w:p>
        </w:tc>
      </w:tr>
    </w:tbl>
    <w:bookmarkStart w:id="3" w:name="_Hlk84779364"/>
    <w:p w14:paraId="22FB8297" w14:textId="77777777" w:rsidR="004E01EB" w:rsidRPr="001C3B9B" w:rsidRDefault="00000000" w:rsidP="004E01E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1983300934"/>
          <w:placeholder>
            <w:docPart w:val="9E0765C9CFA34BF18FED46E2E34FD2BF"/>
          </w:placeholder>
          <w:temporary/>
          <w:showingPlcHdr/>
          <w15:appearance w15:val="hidden"/>
        </w:sdtPr>
        <w:sdtContent>
          <w:r w:rsidR="004E01EB" w:rsidRPr="001C3B9B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1C3B9B" w14:paraId="4683EE9E" w14:textId="77777777" w:rsidTr="00D66A52">
        <w:tc>
          <w:tcPr>
            <w:tcW w:w="9355" w:type="dxa"/>
          </w:tcPr>
          <w:p w14:paraId="6A0632B3" w14:textId="46D91739" w:rsidR="00283428" w:rsidRPr="001C3B9B" w:rsidRDefault="00283428" w:rsidP="00283428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date from for company 1: "/>
                <w:tag w:val="Enter date from for company 1: "/>
                <w:id w:val="-1011060764"/>
                <w:placeholder>
                  <w:docPart w:val="EEAE3C744B22440DB5CA94C870423548"/>
                </w:placeholder>
                <w:temporary/>
                <w:showingPlcHdr/>
                <w15:appearance w15:val="hidden"/>
              </w:sdtPr>
              <w:sdtContent>
                <w:r w:rsidRPr="001C3B9B">
                  <w:rPr>
                    <w:rFonts w:ascii="Times New Roman" w:hAnsi="Times New Roman" w:cs="Times New Roman"/>
                  </w:rPr>
                  <w:t>Dates From</w:t>
                </w:r>
              </w:sdtContent>
            </w:sdt>
            <w:r w:rsidRPr="001C3B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August</w:t>
            </w:r>
            <w:r w:rsidR="00E95B94">
              <w:rPr>
                <w:rFonts w:ascii="Times New Roman" w:hAnsi="Times New Roman" w:cs="Times New Roman"/>
              </w:rPr>
              <w:t xml:space="preserve"> 2022</w:t>
            </w:r>
            <w:r w:rsidRPr="001C3B9B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Present</w:t>
            </w:r>
          </w:p>
          <w:p w14:paraId="0AD3F451" w14:textId="66E85DD5" w:rsidR="00283428" w:rsidRPr="001C3B9B" w:rsidRDefault="003A65D3" w:rsidP="00283428">
            <w:pPr>
              <w:pStyle w:val="Heading2"/>
              <w:contextualSpacing w:val="0"/>
              <w:rPr>
                <w:rFonts w:ascii="Times New Roman" w:hAnsi="Times New Roman" w:cs="Times New Roman"/>
              </w:rPr>
            </w:pPr>
            <w:r w:rsidRPr="004B64D7">
              <w:rPr>
                <w:rFonts w:ascii="Times New Roman" w:hAnsi="Times New Roman" w:cs="Times New Roman"/>
              </w:rPr>
              <w:t>Jr. Dynamics 365 Developer at Adaptivestack Technologies, Inc</w:t>
            </w:r>
            <w:r w:rsidRPr="004B64D7">
              <w:rPr>
                <w:rFonts w:ascii="Times New Roman" w:hAnsi="Times New Roman" w:cs="Times New Roman"/>
              </w:rPr>
              <w:t>,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>
              <w:rPr>
                <w:rStyle w:val="SubtleReference"/>
                <w:rFonts w:ascii="Times New Roman" w:hAnsi="Times New Roman" w:cs="Times New Roman"/>
              </w:rPr>
              <w:t>AdaptiveStack Technologies, Inc</w:t>
            </w:r>
          </w:p>
          <w:p w14:paraId="2B84B636" w14:textId="1BE87451" w:rsidR="00283428" w:rsidRDefault="00283428" w:rsidP="00004100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>Improve</w:t>
            </w:r>
            <w:r>
              <w:rPr>
                <w:color w:val="46464E"/>
                <w:sz w:val="21"/>
                <w:szCs w:val="21"/>
              </w:rPr>
              <w:t>d</w:t>
            </w:r>
            <w:r w:rsidRPr="001C3B9B">
              <w:rPr>
                <w:color w:val="46464E"/>
                <w:sz w:val="21"/>
                <w:szCs w:val="21"/>
              </w:rPr>
              <w:t xml:space="preserve"> data integrity by comparing raw and refined data from various partnered organizations to ensure all accounts have accurate data in all databases. </w:t>
            </w:r>
          </w:p>
          <w:p w14:paraId="7E478F29" w14:textId="4419E0FE" w:rsidR="00004100" w:rsidRPr="001C3B9B" w:rsidRDefault="00865546" w:rsidP="00283428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>
              <w:rPr>
                <w:color w:val="46464E"/>
                <w:sz w:val="21"/>
                <w:szCs w:val="21"/>
              </w:rPr>
              <w:t>Built</w:t>
            </w:r>
            <w:r w:rsidR="00004100" w:rsidRPr="00004100">
              <w:rPr>
                <w:color w:val="46464E"/>
                <w:sz w:val="21"/>
                <w:szCs w:val="21"/>
              </w:rPr>
              <w:t xml:space="preserve"> </w:t>
            </w:r>
            <w:r>
              <w:rPr>
                <w:color w:val="46464E"/>
                <w:sz w:val="21"/>
                <w:szCs w:val="21"/>
              </w:rPr>
              <w:t>solutions</w:t>
            </w:r>
            <w:r w:rsidR="00004100" w:rsidRPr="00004100">
              <w:rPr>
                <w:color w:val="46464E"/>
                <w:sz w:val="21"/>
                <w:szCs w:val="21"/>
              </w:rPr>
              <w:t xml:space="preserve"> using </w:t>
            </w:r>
            <w:r>
              <w:rPr>
                <w:color w:val="46464E"/>
                <w:sz w:val="21"/>
                <w:szCs w:val="21"/>
              </w:rPr>
              <w:t xml:space="preserve">C#, HTML, CSS, Bootstrap, and </w:t>
            </w:r>
            <w:r w:rsidR="00004100" w:rsidRPr="00004100">
              <w:rPr>
                <w:color w:val="46464E"/>
                <w:sz w:val="21"/>
                <w:szCs w:val="21"/>
              </w:rPr>
              <w:t xml:space="preserve">Javascript to solve complex business </w:t>
            </w:r>
            <w:r w:rsidR="00885AEA" w:rsidRPr="00004100">
              <w:rPr>
                <w:color w:val="46464E"/>
                <w:sz w:val="21"/>
                <w:szCs w:val="21"/>
              </w:rPr>
              <w:t>needs</w:t>
            </w:r>
            <w:r w:rsidR="00F938AD">
              <w:rPr>
                <w:color w:val="46464E"/>
                <w:sz w:val="21"/>
                <w:szCs w:val="21"/>
              </w:rPr>
              <w:t xml:space="preserve"> </w:t>
            </w:r>
            <w:r w:rsidR="00F938AD">
              <w:rPr>
                <w:color w:val="46464E"/>
                <w:sz w:val="21"/>
                <w:szCs w:val="21"/>
              </w:rPr>
              <w:t xml:space="preserve">for Office of Small and Disadvantaged Business Utilization directives.  </w:t>
            </w:r>
          </w:p>
          <w:p w14:paraId="1D4EFDA1" w14:textId="4619F9E8" w:rsidR="00283428" w:rsidRPr="001C3B9B" w:rsidRDefault="00283428" w:rsidP="00283428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>Oversee day-to-day functioning of company’s MS Dynamics 365 CRM</w:t>
            </w:r>
          </w:p>
          <w:p w14:paraId="028CFDBA" w14:textId="2FBEF370" w:rsidR="00283428" w:rsidRDefault="00CD3195" w:rsidP="00F938AD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>
              <w:rPr>
                <w:color w:val="46464E"/>
                <w:sz w:val="21"/>
                <w:szCs w:val="21"/>
              </w:rPr>
              <w:t>Maintained CRM and deployed solutions to resolve web security assessment findings.</w:t>
            </w:r>
            <w:r w:rsidRPr="00F938AD">
              <w:rPr>
                <w:color w:val="46464E"/>
                <w:sz w:val="21"/>
                <w:szCs w:val="21"/>
              </w:rPr>
              <w:t xml:space="preserve"> </w:t>
            </w:r>
            <w:r w:rsidR="00283428" w:rsidRPr="00F938AD">
              <w:rPr>
                <w:color w:val="46464E"/>
                <w:sz w:val="21"/>
                <w:szCs w:val="21"/>
              </w:rPr>
              <w:t xml:space="preserve"> </w:t>
            </w:r>
          </w:p>
          <w:p w14:paraId="7E9B6496" w14:textId="028D0185" w:rsidR="00013FED" w:rsidRDefault="00DA7EB5" w:rsidP="00F938AD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>
              <w:rPr>
                <w:color w:val="46464E"/>
                <w:sz w:val="21"/>
                <w:szCs w:val="21"/>
              </w:rPr>
              <w:t>Provided recommendation for areas of improvement</w:t>
            </w:r>
          </w:p>
          <w:p w14:paraId="4B8DE987" w14:textId="3B887EB9" w:rsidR="00DA7EB5" w:rsidRPr="00F938AD" w:rsidRDefault="00013FED" w:rsidP="00F938AD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>
              <w:rPr>
                <w:color w:val="46464E"/>
                <w:sz w:val="21"/>
                <w:szCs w:val="21"/>
              </w:rPr>
              <w:t xml:space="preserve">Maintained </w:t>
            </w:r>
            <w:r w:rsidR="00DA7EB5">
              <w:rPr>
                <w:color w:val="46464E"/>
                <w:sz w:val="21"/>
                <w:szCs w:val="21"/>
              </w:rPr>
              <w:t xml:space="preserve">constant communication with leaders and other developers. </w:t>
            </w:r>
          </w:p>
          <w:p w14:paraId="25CDB30C" w14:textId="7D535FBE" w:rsidR="001D0BF1" w:rsidRPr="001C3B9B" w:rsidRDefault="00000000" w:rsidP="001D0BF1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date from for company 1: "/>
                <w:tag w:val="Enter date from for company 1: "/>
                <w:id w:val="47496943"/>
                <w:placeholder>
                  <w:docPart w:val="7436A44683AD4AD9AD51247C5EF1BA09"/>
                </w:placeholder>
                <w:temporary/>
                <w:showingPlcHdr/>
                <w15:appearance w15:val="hidden"/>
              </w:sdtPr>
              <w:sdtContent>
                <w:r w:rsidR="001D0BF1" w:rsidRPr="001C3B9B">
                  <w:rPr>
                    <w:rFonts w:ascii="Times New Roman" w:hAnsi="Times New Roman" w:cs="Times New Roman"/>
                  </w:rPr>
                  <w:t>Date</w:t>
                </w:r>
                <w:r w:rsidR="00416B25" w:rsidRPr="001C3B9B">
                  <w:rPr>
                    <w:rFonts w:ascii="Times New Roman" w:hAnsi="Times New Roman" w:cs="Times New Roman"/>
                  </w:rPr>
                  <w:t>s</w:t>
                </w:r>
                <w:r w:rsidR="001D0BF1" w:rsidRPr="001C3B9B">
                  <w:rPr>
                    <w:rFonts w:ascii="Times New Roman" w:hAnsi="Times New Roman" w:cs="Times New Roman"/>
                  </w:rPr>
                  <w:t xml:space="preserve"> From</w:t>
                </w:r>
              </w:sdtContent>
            </w:sdt>
            <w:r w:rsidR="001D0BF1" w:rsidRPr="001C3B9B">
              <w:rPr>
                <w:rFonts w:ascii="Times New Roman" w:hAnsi="Times New Roman" w:cs="Times New Roman"/>
              </w:rPr>
              <w:t xml:space="preserve"> </w:t>
            </w:r>
            <w:r w:rsidR="001D0F3D" w:rsidRPr="001C3B9B">
              <w:rPr>
                <w:rFonts w:ascii="Times New Roman" w:hAnsi="Times New Roman" w:cs="Times New Roman"/>
              </w:rPr>
              <w:t xml:space="preserve">APRIL 2019 </w:t>
            </w:r>
            <w:r w:rsidR="00A43E78" w:rsidRPr="001C3B9B">
              <w:rPr>
                <w:rFonts w:ascii="Times New Roman" w:hAnsi="Times New Roman" w:cs="Times New Roman"/>
              </w:rPr>
              <w:t>–</w:t>
            </w:r>
            <w:r w:rsidR="002C70C5">
              <w:rPr>
                <w:rFonts w:ascii="Times New Roman" w:hAnsi="Times New Roman" w:cs="Times New Roman"/>
              </w:rPr>
              <w:t xml:space="preserve"> August</w:t>
            </w:r>
            <w:r w:rsidR="00A43E78" w:rsidRPr="001C3B9B">
              <w:rPr>
                <w:rFonts w:ascii="Times New Roman" w:hAnsi="Times New Roman" w:cs="Times New Roman"/>
              </w:rPr>
              <w:t xml:space="preserve"> </w:t>
            </w:r>
            <w:r w:rsidR="00300867">
              <w:rPr>
                <w:rFonts w:ascii="Times New Roman" w:hAnsi="Times New Roman" w:cs="Times New Roman"/>
              </w:rPr>
              <w:t>2022</w:t>
            </w:r>
          </w:p>
          <w:p w14:paraId="7E88EDC1" w14:textId="41B15646" w:rsidR="007F451C" w:rsidRPr="001C3B9B" w:rsidRDefault="00A43E78" w:rsidP="007F451C">
            <w:pPr>
              <w:pStyle w:val="Heading2"/>
              <w:contextualSpacing w:val="0"/>
              <w:rPr>
                <w:rFonts w:ascii="Times New Roman" w:hAnsi="Times New Roman" w:cs="Times New Roman"/>
              </w:rPr>
            </w:pPr>
            <w:r w:rsidRPr="001C3B9B">
              <w:rPr>
                <w:rFonts w:ascii="Times New Roman" w:hAnsi="Times New Roman" w:cs="Times New Roman"/>
              </w:rPr>
              <w:t>CRM DATA</w:t>
            </w:r>
            <w:r w:rsidR="0001693A" w:rsidRPr="001C3B9B">
              <w:rPr>
                <w:rFonts w:ascii="Times New Roman" w:hAnsi="Times New Roman" w:cs="Times New Roman"/>
              </w:rPr>
              <w:t>base manager</w:t>
            </w:r>
            <w:r w:rsidR="001D0BF1" w:rsidRPr="001C3B9B">
              <w:rPr>
                <w:rFonts w:ascii="Times New Roman" w:hAnsi="Times New Roman" w:cs="Times New Roman"/>
              </w:rPr>
              <w:t xml:space="preserve">, </w:t>
            </w:r>
            <w:r w:rsidRPr="001C3B9B">
              <w:rPr>
                <w:rStyle w:val="SubtleReference"/>
                <w:rFonts w:ascii="Times New Roman" w:hAnsi="Times New Roman" w:cs="Times New Roman"/>
              </w:rPr>
              <w:t>Greater Tampa REALTORS</w:t>
            </w:r>
          </w:p>
          <w:p w14:paraId="23BD73CF" w14:textId="75DA1780" w:rsidR="00D10813" w:rsidRPr="001C3B9B" w:rsidRDefault="004040CE" w:rsidP="00405042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>Improve</w:t>
            </w:r>
            <w:r w:rsidR="00775C53">
              <w:rPr>
                <w:color w:val="46464E"/>
                <w:sz w:val="21"/>
                <w:szCs w:val="21"/>
              </w:rPr>
              <w:t>d</w:t>
            </w:r>
            <w:r w:rsidR="00BF6F2F" w:rsidRPr="001C3B9B">
              <w:rPr>
                <w:color w:val="46464E"/>
                <w:sz w:val="21"/>
                <w:szCs w:val="21"/>
              </w:rPr>
              <w:t xml:space="preserve"> data integrity by comparing raw and refined data from </w:t>
            </w:r>
            <w:r w:rsidR="00C25EB9" w:rsidRPr="001C3B9B">
              <w:rPr>
                <w:color w:val="46464E"/>
                <w:sz w:val="21"/>
                <w:szCs w:val="21"/>
              </w:rPr>
              <w:t>various partnered</w:t>
            </w:r>
            <w:r w:rsidR="00BF6F2F" w:rsidRPr="001C3B9B">
              <w:rPr>
                <w:color w:val="46464E"/>
                <w:sz w:val="21"/>
                <w:szCs w:val="21"/>
              </w:rPr>
              <w:t xml:space="preserve"> organizations to ensure all </w:t>
            </w:r>
            <w:r w:rsidRPr="001C3B9B">
              <w:rPr>
                <w:color w:val="46464E"/>
                <w:sz w:val="21"/>
                <w:szCs w:val="21"/>
              </w:rPr>
              <w:t>accounts</w:t>
            </w:r>
            <w:r w:rsidR="00BF6F2F" w:rsidRPr="001C3B9B">
              <w:rPr>
                <w:color w:val="46464E"/>
                <w:sz w:val="21"/>
                <w:szCs w:val="21"/>
              </w:rPr>
              <w:t xml:space="preserve"> have accurate data</w:t>
            </w:r>
            <w:r w:rsidR="00FD1614" w:rsidRPr="001C3B9B">
              <w:rPr>
                <w:color w:val="46464E"/>
                <w:sz w:val="21"/>
                <w:szCs w:val="21"/>
              </w:rPr>
              <w:t xml:space="preserve"> </w:t>
            </w:r>
            <w:r w:rsidR="00C25EB9" w:rsidRPr="001C3B9B">
              <w:rPr>
                <w:color w:val="46464E"/>
                <w:sz w:val="21"/>
                <w:szCs w:val="21"/>
              </w:rPr>
              <w:t>in</w:t>
            </w:r>
            <w:r w:rsidR="00FD1614" w:rsidRPr="001C3B9B">
              <w:rPr>
                <w:color w:val="46464E"/>
                <w:sz w:val="21"/>
                <w:szCs w:val="21"/>
              </w:rPr>
              <w:t xml:space="preserve"> all databases. </w:t>
            </w:r>
          </w:p>
          <w:p w14:paraId="373A6541" w14:textId="1016D591" w:rsidR="00D10813" w:rsidRPr="001C3B9B" w:rsidRDefault="00C51216" w:rsidP="00D10813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>D</w:t>
            </w:r>
            <w:r w:rsidR="00405042" w:rsidRPr="001C3B9B">
              <w:rPr>
                <w:color w:val="46464E"/>
                <w:sz w:val="21"/>
                <w:szCs w:val="21"/>
              </w:rPr>
              <w:t>evelop</w:t>
            </w:r>
            <w:r w:rsidR="00100E36" w:rsidRPr="001C3B9B">
              <w:rPr>
                <w:color w:val="46464E"/>
                <w:sz w:val="21"/>
                <w:szCs w:val="21"/>
              </w:rPr>
              <w:t xml:space="preserve"> processes </w:t>
            </w:r>
            <w:r w:rsidRPr="001C3B9B">
              <w:rPr>
                <w:color w:val="46464E"/>
                <w:sz w:val="21"/>
                <w:szCs w:val="21"/>
              </w:rPr>
              <w:t>to improve</w:t>
            </w:r>
            <w:r w:rsidR="00100E36" w:rsidRPr="001C3B9B">
              <w:rPr>
                <w:color w:val="46464E"/>
                <w:sz w:val="21"/>
                <w:szCs w:val="21"/>
              </w:rPr>
              <w:t xml:space="preserve"> database integrity</w:t>
            </w:r>
            <w:r w:rsidRPr="001C3B9B">
              <w:rPr>
                <w:color w:val="46464E"/>
                <w:sz w:val="21"/>
                <w:szCs w:val="21"/>
              </w:rPr>
              <w:t xml:space="preserve"> through collaboration.</w:t>
            </w:r>
          </w:p>
          <w:p w14:paraId="20BFE078" w14:textId="40C467C3" w:rsidR="00D10813" w:rsidRPr="001C3B9B" w:rsidRDefault="00C51216" w:rsidP="00D10813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>Oversee day-to-day functioning of company’s</w:t>
            </w:r>
            <w:r w:rsidR="00BF0B48" w:rsidRPr="001C3B9B">
              <w:rPr>
                <w:color w:val="46464E"/>
                <w:sz w:val="21"/>
                <w:szCs w:val="21"/>
              </w:rPr>
              <w:t xml:space="preserve"> MS Dynamics </w:t>
            </w:r>
            <w:r w:rsidR="00100E36" w:rsidRPr="001C3B9B">
              <w:rPr>
                <w:color w:val="46464E"/>
                <w:sz w:val="21"/>
                <w:szCs w:val="21"/>
              </w:rPr>
              <w:t xml:space="preserve">365 CRM </w:t>
            </w:r>
            <w:r w:rsidR="00BF0B48" w:rsidRPr="001C3B9B">
              <w:rPr>
                <w:color w:val="46464E"/>
                <w:sz w:val="21"/>
                <w:szCs w:val="21"/>
              </w:rPr>
              <w:t>and ClickDimensions</w:t>
            </w:r>
          </w:p>
          <w:p w14:paraId="6559ED6F" w14:textId="77777777" w:rsidR="00081743" w:rsidRDefault="000A1EB3" w:rsidP="000A1EB3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>
              <w:rPr>
                <w:color w:val="46464E"/>
                <w:sz w:val="21"/>
                <w:szCs w:val="21"/>
              </w:rPr>
              <w:t>Develop</w:t>
            </w:r>
            <w:r w:rsidR="00775C53">
              <w:rPr>
                <w:color w:val="46464E"/>
                <w:sz w:val="21"/>
                <w:szCs w:val="21"/>
              </w:rPr>
              <w:t>ed</w:t>
            </w:r>
            <w:r>
              <w:rPr>
                <w:color w:val="46464E"/>
                <w:sz w:val="21"/>
                <w:szCs w:val="21"/>
              </w:rPr>
              <w:t xml:space="preserve"> processes using REST API and Python to </w:t>
            </w:r>
            <w:r w:rsidR="00081743">
              <w:rPr>
                <w:color w:val="46464E"/>
                <w:sz w:val="21"/>
                <w:szCs w:val="21"/>
              </w:rPr>
              <w:t>improve business processes and ensure data integrity.</w:t>
            </w:r>
          </w:p>
          <w:p w14:paraId="6E2621BA" w14:textId="4D7F8FDE" w:rsidR="0001693A" w:rsidRDefault="00EB229E" w:rsidP="00852087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>
              <w:rPr>
                <w:color w:val="46464E"/>
                <w:sz w:val="21"/>
                <w:szCs w:val="21"/>
              </w:rPr>
              <w:t>Developing and managing</w:t>
            </w:r>
            <w:r w:rsidR="00081743">
              <w:rPr>
                <w:color w:val="46464E"/>
                <w:sz w:val="21"/>
                <w:szCs w:val="21"/>
              </w:rPr>
              <w:t xml:space="preserve"> web forms using Javascript, HTML, and CSS to </w:t>
            </w:r>
            <w:r w:rsidR="00360464">
              <w:rPr>
                <w:color w:val="46464E"/>
                <w:sz w:val="21"/>
                <w:szCs w:val="21"/>
              </w:rPr>
              <w:t>increase</w:t>
            </w:r>
            <w:r w:rsidR="00081743">
              <w:rPr>
                <w:color w:val="46464E"/>
                <w:sz w:val="21"/>
                <w:szCs w:val="21"/>
              </w:rPr>
              <w:t xml:space="preserve"> leads for the organization.</w:t>
            </w:r>
            <w:r w:rsidR="000A1EB3">
              <w:rPr>
                <w:color w:val="46464E"/>
                <w:sz w:val="21"/>
                <w:szCs w:val="21"/>
              </w:rPr>
              <w:t xml:space="preserve"> </w:t>
            </w:r>
          </w:p>
          <w:p w14:paraId="31BF1C6E" w14:textId="419963B6" w:rsidR="00EB229E" w:rsidRDefault="00EB229E" w:rsidP="00852087">
            <w:pPr>
              <w:pStyle w:val="public-draftstyledefault-unorderedlistitem"/>
              <w:numPr>
                <w:ilvl w:val="0"/>
                <w:numId w:val="19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>
              <w:rPr>
                <w:color w:val="46464E"/>
                <w:sz w:val="21"/>
                <w:szCs w:val="21"/>
              </w:rPr>
              <w:t xml:space="preserve">Manage and develop web pages on WordPress that affects member portal. </w:t>
            </w:r>
          </w:p>
          <w:p w14:paraId="44E9750B" w14:textId="77777777" w:rsidR="00B35019" w:rsidRPr="00B35019" w:rsidRDefault="00B35019" w:rsidP="00B35019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</w:p>
          <w:p w14:paraId="73503CA0" w14:textId="6832C2E1" w:rsidR="0001693A" w:rsidRPr="001C3B9B" w:rsidRDefault="00000000" w:rsidP="0001693A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date from for company 1: "/>
                <w:tag w:val="Enter date from for company 1: "/>
                <w:id w:val="-545065466"/>
                <w:placeholder>
                  <w:docPart w:val="2DDBD721DD994CD29A555738D5C9004F"/>
                </w:placeholder>
                <w:temporary/>
                <w:showingPlcHdr/>
                <w15:appearance w15:val="hidden"/>
              </w:sdtPr>
              <w:sdtContent>
                <w:r w:rsidR="0001693A" w:rsidRPr="001C3B9B">
                  <w:rPr>
                    <w:rFonts w:ascii="Times New Roman" w:hAnsi="Times New Roman" w:cs="Times New Roman"/>
                  </w:rPr>
                  <w:t>Dates From</w:t>
                </w:r>
              </w:sdtContent>
            </w:sdt>
            <w:r w:rsidR="0001693A" w:rsidRPr="001C3B9B">
              <w:rPr>
                <w:rFonts w:ascii="Times New Roman" w:hAnsi="Times New Roman" w:cs="Times New Roman"/>
              </w:rPr>
              <w:t xml:space="preserve"> OCtober 2018 – APRIL 2019</w:t>
            </w:r>
          </w:p>
          <w:p w14:paraId="1B878911" w14:textId="7D1F19A7" w:rsidR="0001693A" w:rsidRPr="001C3B9B" w:rsidRDefault="0001693A" w:rsidP="0001693A">
            <w:pPr>
              <w:pStyle w:val="Heading2"/>
              <w:contextualSpacing w:val="0"/>
              <w:rPr>
                <w:rFonts w:ascii="Times New Roman" w:hAnsi="Times New Roman" w:cs="Times New Roman"/>
              </w:rPr>
            </w:pPr>
            <w:r w:rsidRPr="001C3B9B">
              <w:rPr>
                <w:rFonts w:ascii="Times New Roman" w:hAnsi="Times New Roman" w:cs="Times New Roman"/>
              </w:rPr>
              <w:t>mEMBER sERVICE</w:t>
            </w:r>
            <w:r w:rsidR="00C51216" w:rsidRPr="001C3B9B">
              <w:rPr>
                <w:rFonts w:ascii="Times New Roman" w:hAnsi="Times New Roman" w:cs="Times New Roman"/>
              </w:rPr>
              <w:t>s</w:t>
            </w:r>
            <w:r w:rsidRPr="001C3B9B">
              <w:rPr>
                <w:rFonts w:ascii="Times New Roman" w:hAnsi="Times New Roman" w:cs="Times New Roman"/>
              </w:rPr>
              <w:t xml:space="preserve"> tEAM LEAD </w:t>
            </w:r>
            <w:r w:rsidRPr="001C3B9B">
              <w:rPr>
                <w:rStyle w:val="SubtleReference"/>
                <w:rFonts w:ascii="Times New Roman" w:hAnsi="Times New Roman" w:cs="Times New Roman"/>
              </w:rPr>
              <w:t>Greater Tampa REALTORS</w:t>
            </w:r>
          </w:p>
          <w:p w14:paraId="0E098D59" w14:textId="0E6B07CE" w:rsidR="00D10813" w:rsidRPr="001C3B9B" w:rsidRDefault="008D00D5" w:rsidP="00D10813">
            <w:pPr>
              <w:pStyle w:val="public-draftstyledefault-unorderedlistitem"/>
              <w:numPr>
                <w:ilvl w:val="0"/>
                <w:numId w:val="20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>Conduct</w:t>
            </w:r>
            <w:r w:rsidR="00480300" w:rsidRPr="001C3B9B">
              <w:rPr>
                <w:color w:val="46464E"/>
                <w:sz w:val="21"/>
                <w:szCs w:val="21"/>
              </w:rPr>
              <w:t xml:space="preserve"> team meetings to assist with questions or issues that may need to be addressed with the team. </w:t>
            </w:r>
          </w:p>
          <w:p w14:paraId="38421D6E" w14:textId="4CE9E9D2" w:rsidR="00C51216" w:rsidRDefault="008D00D5" w:rsidP="0001693A">
            <w:pPr>
              <w:pStyle w:val="public-draftstyledefault-unorderedlistitem"/>
              <w:numPr>
                <w:ilvl w:val="0"/>
                <w:numId w:val="20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 xml:space="preserve">Develop </w:t>
            </w:r>
            <w:r w:rsidR="00480300" w:rsidRPr="001C3B9B">
              <w:rPr>
                <w:color w:val="46464E"/>
                <w:sz w:val="21"/>
                <w:szCs w:val="21"/>
              </w:rPr>
              <w:t xml:space="preserve">reports aligned with department </w:t>
            </w:r>
            <w:r w:rsidRPr="001C3B9B">
              <w:rPr>
                <w:color w:val="46464E"/>
                <w:sz w:val="21"/>
                <w:szCs w:val="21"/>
              </w:rPr>
              <w:t>trends and production to</w:t>
            </w:r>
            <w:r w:rsidR="009E011C" w:rsidRPr="001C3B9B">
              <w:rPr>
                <w:color w:val="46464E"/>
                <w:sz w:val="21"/>
                <w:szCs w:val="21"/>
              </w:rPr>
              <w:t xml:space="preserve"> collaborate with management.</w:t>
            </w:r>
          </w:p>
          <w:p w14:paraId="44BBFD33" w14:textId="7B73818C" w:rsidR="00221517" w:rsidRDefault="00221517" w:rsidP="0001693A">
            <w:pPr>
              <w:pStyle w:val="public-draftstyledefault-unorderedlistitem"/>
              <w:numPr>
                <w:ilvl w:val="0"/>
                <w:numId w:val="20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>
              <w:rPr>
                <w:color w:val="46464E"/>
                <w:sz w:val="21"/>
                <w:szCs w:val="21"/>
              </w:rPr>
              <w:t xml:space="preserve">Lead the team in managing phones, emails, and voicemails while ensuring staff meets their goals for each business day. </w:t>
            </w:r>
          </w:p>
          <w:p w14:paraId="583DE04F" w14:textId="77777777" w:rsidR="00B35019" w:rsidRPr="00B052F5" w:rsidRDefault="00B35019" w:rsidP="00B35019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</w:p>
          <w:p w14:paraId="02EE47DB" w14:textId="3C5129DF" w:rsidR="0001693A" w:rsidRPr="001C3B9B" w:rsidRDefault="00000000" w:rsidP="0001693A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date from for company 1: "/>
                <w:tag w:val="Enter date from for company 1: "/>
                <w:id w:val="-945998235"/>
                <w:placeholder>
                  <w:docPart w:val="69D2299FA251486D9A25AB474494E408"/>
                </w:placeholder>
                <w:temporary/>
                <w:showingPlcHdr/>
                <w15:appearance w15:val="hidden"/>
              </w:sdtPr>
              <w:sdtContent>
                <w:r w:rsidR="0001693A" w:rsidRPr="001C3B9B">
                  <w:rPr>
                    <w:rFonts w:ascii="Times New Roman" w:hAnsi="Times New Roman" w:cs="Times New Roman"/>
                  </w:rPr>
                  <w:t>Dates From</w:t>
                </w:r>
              </w:sdtContent>
            </w:sdt>
            <w:r w:rsidR="0001693A" w:rsidRPr="001C3B9B">
              <w:rPr>
                <w:rFonts w:ascii="Times New Roman" w:hAnsi="Times New Roman" w:cs="Times New Roman"/>
              </w:rPr>
              <w:t xml:space="preserve"> April 2017 – OCtober 2018</w:t>
            </w:r>
          </w:p>
          <w:p w14:paraId="0A474BEB" w14:textId="2D282995" w:rsidR="0001693A" w:rsidRPr="001C3B9B" w:rsidRDefault="0001693A" w:rsidP="0001693A">
            <w:pPr>
              <w:pStyle w:val="Heading2"/>
              <w:contextualSpacing w:val="0"/>
              <w:rPr>
                <w:rFonts w:ascii="Times New Roman" w:hAnsi="Times New Roman" w:cs="Times New Roman"/>
              </w:rPr>
            </w:pPr>
            <w:r w:rsidRPr="001C3B9B">
              <w:rPr>
                <w:rFonts w:ascii="Times New Roman" w:hAnsi="Times New Roman" w:cs="Times New Roman"/>
              </w:rPr>
              <w:lastRenderedPageBreak/>
              <w:t>mEMBER sERVICE</w:t>
            </w:r>
            <w:r w:rsidR="00C51216" w:rsidRPr="001C3B9B">
              <w:rPr>
                <w:rFonts w:ascii="Times New Roman" w:hAnsi="Times New Roman" w:cs="Times New Roman"/>
              </w:rPr>
              <w:t>s</w:t>
            </w:r>
            <w:r w:rsidRPr="001C3B9B">
              <w:rPr>
                <w:rFonts w:ascii="Times New Roman" w:hAnsi="Times New Roman" w:cs="Times New Roman"/>
              </w:rPr>
              <w:t xml:space="preserve"> Representative </w:t>
            </w:r>
            <w:r w:rsidRPr="001C3B9B">
              <w:rPr>
                <w:rStyle w:val="SubtleReference"/>
                <w:rFonts w:ascii="Times New Roman" w:hAnsi="Times New Roman" w:cs="Times New Roman"/>
              </w:rPr>
              <w:t>Greater Tampa REALTORS</w:t>
            </w:r>
          </w:p>
          <w:p w14:paraId="7EDDCFA4" w14:textId="096402B1" w:rsidR="00D10813" w:rsidRPr="001C3B9B" w:rsidRDefault="00221517" w:rsidP="00D10813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>
              <w:rPr>
                <w:color w:val="46464E"/>
                <w:sz w:val="21"/>
                <w:szCs w:val="21"/>
              </w:rPr>
              <w:t>Entered</w:t>
            </w:r>
            <w:r w:rsidR="00C4697E" w:rsidRPr="001C3B9B">
              <w:rPr>
                <w:color w:val="46464E"/>
                <w:sz w:val="21"/>
                <w:szCs w:val="21"/>
              </w:rPr>
              <w:t xml:space="preserve"> applications into database to recruit members of the </w:t>
            </w:r>
            <w:r w:rsidR="000C74D2" w:rsidRPr="001C3B9B">
              <w:rPr>
                <w:color w:val="46464E"/>
                <w:sz w:val="21"/>
                <w:szCs w:val="21"/>
              </w:rPr>
              <w:t>association.</w:t>
            </w:r>
          </w:p>
          <w:p w14:paraId="266B0E62" w14:textId="11101B6D" w:rsidR="000C74D2" w:rsidRPr="001C3B9B" w:rsidRDefault="00003AE9" w:rsidP="000C74D2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>Answer</w:t>
            </w:r>
            <w:r w:rsidR="000C74D2" w:rsidRPr="001C3B9B">
              <w:rPr>
                <w:color w:val="46464E"/>
                <w:sz w:val="21"/>
                <w:szCs w:val="21"/>
              </w:rPr>
              <w:t xml:space="preserve"> </w:t>
            </w:r>
            <w:r w:rsidR="00C4697E" w:rsidRPr="001C3B9B">
              <w:rPr>
                <w:color w:val="46464E"/>
                <w:sz w:val="21"/>
                <w:szCs w:val="21"/>
              </w:rPr>
              <w:t>calls</w:t>
            </w:r>
            <w:r w:rsidR="00AB0440" w:rsidRPr="001C3B9B">
              <w:rPr>
                <w:color w:val="46464E"/>
                <w:sz w:val="21"/>
                <w:szCs w:val="21"/>
              </w:rPr>
              <w:t xml:space="preserve"> and </w:t>
            </w:r>
            <w:r w:rsidR="00C4697E" w:rsidRPr="001C3B9B">
              <w:rPr>
                <w:color w:val="46464E"/>
                <w:sz w:val="21"/>
                <w:szCs w:val="21"/>
              </w:rPr>
              <w:t>emails</w:t>
            </w:r>
            <w:r w:rsidRPr="001C3B9B">
              <w:rPr>
                <w:color w:val="46464E"/>
                <w:sz w:val="21"/>
                <w:szCs w:val="21"/>
              </w:rPr>
              <w:t xml:space="preserve"> </w:t>
            </w:r>
            <w:r w:rsidR="00AB0440" w:rsidRPr="001C3B9B">
              <w:rPr>
                <w:color w:val="46464E"/>
                <w:sz w:val="21"/>
                <w:szCs w:val="21"/>
              </w:rPr>
              <w:t xml:space="preserve">to assist </w:t>
            </w:r>
            <w:r w:rsidRPr="001C3B9B">
              <w:rPr>
                <w:color w:val="46464E"/>
                <w:sz w:val="21"/>
                <w:szCs w:val="21"/>
              </w:rPr>
              <w:t>with member’s account</w:t>
            </w:r>
            <w:r w:rsidR="000C74D2" w:rsidRPr="001C3B9B">
              <w:rPr>
                <w:color w:val="46464E"/>
                <w:sz w:val="21"/>
                <w:szCs w:val="21"/>
              </w:rPr>
              <w:t>s</w:t>
            </w:r>
            <w:r w:rsidR="00726C4E" w:rsidRPr="001C3B9B">
              <w:rPr>
                <w:color w:val="46464E"/>
                <w:sz w:val="21"/>
                <w:szCs w:val="21"/>
              </w:rPr>
              <w:t xml:space="preserve"> and questions that pertain</w:t>
            </w:r>
            <w:r w:rsidR="000C74D2" w:rsidRPr="001C3B9B">
              <w:rPr>
                <w:color w:val="46464E"/>
                <w:sz w:val="21"/>
                <w:szCs w:val="21"/>
              </w:rPr>
              <w:t xml:space="preserve"> </w:t>
            </w:r>
            <w:r w:rsidR="00726C4E" w:rsidRPr="001C3B9B">
              <w:rPr>
                <w:color w:val="46464E"/>
                <w:sz w:val="21"/>
                <w:szCs w:val="21"/>
              </w:rPr>
              <w:t>to joining the association</w:t>
            </w:r>
            <w:r w:rsidR="000C74D2" w:rsidRPr="001C3B9B">
              <w:rPr>
                <w:color w:val="46464E"/>
                <w:sz w:val="21"/>
                <w:szCs w:val="21"/>
              </w:rPr>
              <w:t>.</w:t>
            </w:r>
          </w:p>
          <w:p w14:paraId="337FBD0A" w14:textId="7C13FFA7" w:rsidR="0099408D" w:rsidRPr="00D608CE" w:rsidRDefault="000C74D2" w:rsidP="0001693A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>Assist with and resolve walk-in member inquiries</w:t>
            </w:r>
            <w:r w:rsidR="00221517">
              <w:rPr>
                <w:color w:val="46464E"/>
                <w:sz w:val="21"/>
                <w:szCs w:val="21"/>
              </w:rPr>
              <w:t>.</w:t>
            </w:r>
          </w:p>
        </w:tc>
      </w:tr>
      <w:tr w:rsidR="00F61DF9" w:rsidRPr="001C3B9B" w14:paraId="563A11B3" w14:textId="77777777" w:rsidTr="00F61DF9">
        <w:tc>
          <w:tcPr>
            <w:tcW w:w="9355" w:type="dxa"/>
            <w:tcMar>
              <w:top w:w="216" w:type="dxa"/>
            </w:tcMar>
          </w:tcPr>
          <w:p w14:paraId="4E65EFE6" w14:textId="2A65DC38" w:rsidR="00F61DF9" w:rsidRPr="001C3B9B" w:rsidRDefault="00000000" w:rsidP="00F61DF9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date from for company 2: "/>
                <w:tag w:val="Enter date from for company 2:"/>
                <w:id w:val="1784141449"/>
                <w:placeholder>
                  <w:docPart w:val="C09353F5080E44058AE00B709169E398"/>
                </w:placeholder>
                <w:temporary/>
                <w:showingPlcHdr/>
                <w15:appearance w15:val="hidden"/>
              </w:sdtPr>
              <w:sdtContent>
                <w:r w:rsidR="00F61DF9" w:rsidRPr="001C3B9B">
                  <w:rPr>
                    <w:rFonts w:ascii="Times New Roman" w:hAnsi="Times New Roman" w:cs="Times New Roman"/>
                  </w:rPr>
                  <w:t>Dates From</w:t>
                </w:r>
              </w:sdtContent>
            </w:sdt>
            <w:r w:rsidR="00F61DF9" w:rsidRPr="001C3B9B">
              <w:rPr>
                <w:rFonts w:ascii="Times New Roman" w:hAnsi="Times New Roman" w:cs="Times New Roman"/>
              </w:rPr>
              <w:t xml:space="preserve"> </w:t>
            </w:r>
            <w:r w:rsidR="00A43E78" w:rsidRPr="001C3B9B">
              <w:rPr>
                <w:rFonts w:ascii="Times New Roman" w:hAnsi="Times New Roman" w:cs="Times New Roman"/>
              </w:rPr>
              <w:t xml:space="preserve">August 2013 </w:t>
            </w:r>
            <w:r w:rsidR="00F61DF9" w:rsidRPr="001C3B9B">
              <w:rPr>
                <w:rFonts w:ascii="Times New Roman" w:hAnsi="Times New Roman" w:cs="Times New Roman"/>
              </w:rPr>
              <w:t xml:space="preserve">– </w:t>
            </w:r>
            <w:sdt>
              <w:sdtPr>
                <w:rPr>
                  <w:rFonts w:ascii="Times New Roman" w:hAnsi="Times New Roman" w:cs="Times New Roman"/>
                </w:rPr>
                <w:alias w:val="Enter date to for company 2: "/>
                <w:tag w:val="Enter date to for company 2: "/>
                <w:id w:val="925229790"/>
                <w:placeholder>
                  <w:docPart w:val="9F5D13E4A5CF438EACE5A298844C8ED7"/>
                </w:placeholder>
                <w:temporary/>
                <w:showingPlcHdr/>
                <w15:appearance w15:val="hidden"/>
              </w:sdtPr>
              <w:sdtContent>
                <w:r w:rsidR="00F61DF9" w:rsidRPr="001C3B9B">
                  <w:rPr>
                    <w:rFonts w:ascii="Times New Roman" w:hAnsi="Times New Roman" w:cs="Times New Roman"/>
                  </w:rPr>
                  <w:t>To</w:t>
                </w:r>
              </w:sdtContent>
            </w:sdt>
            <w:r w:rsidR="00A43E78" w:rsidRPr="001C3B9B">
              <w:rPr>
                <w:rFonts w:ascii="Times New Roman" w:hAnsi="Times New Roman" w:cs="Times New Roman"/>
              </w:rPr>
              <w:t xml:space="preserve"> APRIL 2017</w:t>
            </w:r>
          </w:p>
          <w:p w14:paraId="07863EF9" w14:textId="3F29808B" w:rsidR="00F61DF9" w:rsidRPr="001C3B9B" w:rsidRDefault="00A43E78" w:rsidP="007F451C">
            <w:pPr>
              <w:pStyle w:val="Heading2"/>
              <w:contextualSpacing w:val="0"/>
              <w:rPr>
                <w:rFonts w:ascii="Times New Roman" w:hAnsi="Times New Roman" w:cs="Times New Roman"/>
              </w:rPr>
            </w:pPr>
            <w:r w:rsidRPr="001C3B9B">
              <w:rPr>
                <w:rFonts w:ascii="Times New Roman" w:hAnsi="Times New Roman" w:cs="Times New Roman"/>
              </w:rPr>
              <w:t>sHIFT mANAGER</w:t>
            </w:r>
            <w:r w:rsidR="00F61DF9" w:rsidRPr="001C3B9B">
              <w:rPr>
                <w:rFonts w:ascii="Times New Roman" w:hAnsi="Times New Roman" w:cs="Times New Roman"/>
              </w:rPr>
              <w:t xml:space="preserve">, </w:t>
            </w:r>
            <w:r w:rsidRPr="001C3B9B">
              <w:rPr>
                <w:rStyle w:val="SubtleReference"/>
                <w:rFonts w:ascii="Times New Roman" w:hAnsi="Times New Roman" w:cs="Times New Roman"/>
              </w:rPr>
              <w:t>qdoba</w:t>
            </w:r>
          </w:p>
          <w:p w14:paraId="68AF4710" w14:textId="7B6EA8DB" w:rsidR="000C74D2" w:rsidRPr="001C3B9B" w:rsidRDefault="00A43E78" w:rsidP="00D10813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>Cross</w:t>
            </w:r>
            <w:r w:rsidR="000C74D2" w:rsidRPr="001C3B9B">
              <w:rPr>
                <w:color w:val="46464E"/>
                <w:sz w:val="21"/>
                <w:szCs w:val="21"/>
              </w:rPr>
              <w:t>-</w:t>
            </w:r>
            <w:r w:rsidRPr="001C3B9B">
              <w:rPr>
                <w:color w:val="46464E"/>
                <w:sz w:val="21"/>
                <w:szCs w:val="21"/>
              </w:rPr>
              <w:t>trained in all positions in restaurant</w:t>
            </w:r>
            <w:r w:rsidR="001E3395" w:rsidRPr="001C3B9B">
              <w:rPr>
                <w:color w:val="46464E"/>
                <w:sz w:val="21"/>
                <w:szCs w:val="21"/>
              </w:rPr>
              <w:t>.</w:t>
            </w:r>
          </w:p>
          <w:p w14:paraId="5C10FC30" w14:textId="0A2E52DC" w:rsidR="00D10813" w:rsidRPr="001C3B9B" w:rsidRDefault="000C74D2" w:rsidP="00D10813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  <w:rPr>
                <w:color w:val="46464E"/>
                <w:sz w:val="21"/>
                <w:szCs w:val="21"/>
              </w:rPr>
            </w:pPr>
            <w:r w:rsidRPr="001C3B9B">
              <w:rPr>
                <w:color w:val="46464E"/>
                <w:sz w:val="21"/>
                <w:szCs w:val="21"/>
              </w:rPr>
              <w:t xml:space="preserve">Monthly </w:t>
            </w:r>
            <w:r w:rsidR="001E3395" w:rsidRPr="001C3B9B">
              <w:rPr>
                <w:color w:val="46464E"/>
                <w:sz w:val="21"/>
                <w:szCs w:val="21"/>
              </w:rPr>
              <w:t>meeting</w:t>
            </w:r>
            <w:r w:rsidR="00A43E78" w:rsidRPr="001C3B9B">
              <w:rPr>
                <w:color w:val="46464E"/>
                <w:sz w:val="21"/>
                <w:szCs w:val="21"/>
              </w:rPr>
              <w:t xml:space="preserve"> with District and General Managers of restaurant</w:t>
            </w:r>
            <w:r w:rsidR="00F1573E" w:rsidRPr="001C3B9B">
              <w:rPr>
                <w:color w:val="46464E"/>
                <w:sz w:val="21"/>
                <w:szCs w:val="21"/>
              </w:rPr>
              <w:t xml:space="preserve"> regarding shift performance</w:t>
            </w:r>
            <w:r w:rsidR="001E3395" w:rsidRPr="001C3B9B">
              <w:rPr>
                <w:color w:val="46464E"/>
                <w:sz w:val="21"/>
                <w:szCs w:val="21"/>
              </w:rPr>
              <w:t xml:space="preserve"> and statistics.</w:t>
            </w:r>
          </w:p>
          <w:p w14:paraId="002F8F21" w14:textId="77777777" w:rsidR="00A43E78" w:rsidRPr="006C666B" w:rsidRDefault="001E3395" w:rsidP="001E3395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</w:pPr>
            <w:r w:rsidRPr="001C3B9B">
              <w:rPr>
                <w:color w:val="46464E"/>
                <w:sz w:val="21"/>
                <w:szCs w:val="21"/>
              </w:rPr>
              <w:t>Perform</w:t>
            </w:r>
            <w:r w:rsidR="00A43E78" w:rsidRPr="001C3B9B">
              <w:rPr>
                <w:color w:val="46464E"/>
                <w:sz w:val="21"/>
                <w:szCs w:val="21"/>
              </w:rPr>
              <w:t xml:space="preserve"> managerial tasks</w:t>
            </w:r>
            <w:r w:rsidRPr="001C3B9B">
              <w:rPr>
                <w:color w:val="46464E"/>
                <w:sz w:val="21"/>
                <w:szCs w:val="21"/>
              </w:rPr>
              <w:t xml:space="preserve"> to </w:t>
            </w:r>
            <w:r w:rsidR="00A43E78" w:rsidRPr="001C3B9B">
              <w:rPr>
                <w:color w:val="46464E"/>
                <w:sz w:val="21"/>
                <w:szCs w:val="21"/>
              </w:rPr>
              <w:t>track</w:t>
            </w:r>
            <w:r w:rsidRPr="001C3B9B">
              <w:rPr>
                <w:color w:val="46464E"/>
                <w:sz w:val="21"/>
                <w:szCs w:val="21"/>
              </w:rPr>
              <w:t xml:space="preserve"> restaurant</w:t>
            </w:r>
            <w:r w:rsidR="00A43E78" w:rsidRPr="001C3B9B">
              <w:rPr>
                <w:color w:val="46464E"/>
                <w:sz w:val="21"/>
                <w:szCs w:val="21"/>
              </w:rPr>
              <w:t xml:space="preserve"> inventory, labor,</w:t>
            </w:r>
            <w:r w:rsidRPr="001C3B9B">
              <w:rPr>
                <w:color w:val="46464E"/>
                <w:sz w:val="21"/>
                <w:szCs w:val="21"/>
              </w:rPr>
              <w:t xml:space="preserve"> and</w:t>
            </w:r>
            <w:r w:rsidR="00A43E78" w:rsidRPr="001C3B9B">
              <w:rPr>
                <w:color w:val="46464E"/>
                <w:sz w:val="21"/>
                <w:szCs w:val="21"/>
              </w:rPr>
              <w:t xml:space="preserve"> budget</w:t>
            </w:r>
            <w:r w:rsidRPr="001C3B9B">
              <w:rPr>
                <w:color w:val="46464E"/>
                <w:sz w:val="21"/>
                <w:szCs w:val="21"/>
              </w:rPr>
              <w:t>.</w:t>
            </w:r>
          </w:p>
          <w:p w14:paraId="246BCA3B" w14:textId="2EC46364" w:rsidR="006C666B" w:rsidRPr="001C3B9B" w:rsidRDefault="006C666B" w:rsidP="001E3395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</w:pPr>
            <w:r w:rsidRPr="004C1412">
              <w:rPr>
                <w:color w:val="46464E"/>
                <w:sz w:val="21"/>
                <w:szCs w:val="21"/>
              </w:rPr>
              <w:t>Lead the shift and provided direction for employees dependent on busy and non-busy hours.</w:t>
            </w:r>
          </w:p>
        </w:tc>
      </w:tr>
    </w:tbl>
    <w:sdt>
      <w:sdtPr>
        <w:rPr>
          <w:rFonts w:ascii="Times New Roman" w:hAnsi="Times New Roman" w:cs="Times New Roman"/>
        </w:rPr>
        <w:alias w:val="Education:"/>
        <w:tag w:val="Education:"/>
        <w:id w:val="-1908763273"/>
        <w:placeholder>
          <w:docPart w:val="E369410536B94947B6FC580FBEEE5208"/>
        </w:placeholder>
        <w:temporary/>
        <w:showingPlcHdr/>
        <w15:appearance w15:val="hidden"/>
      </w:sdtPr>
      <w:sdtContent>
        <w:p w14:paraId="0CC5D8D2" w14:textId="77777777" w:rsidR="00DA59AA" w:rsidRPr="001C3B9B" w:rsidRDefault="00DA59AA" w:rsidP="0097790C">
          <w:pPr>
            <w:pStyle w:val="Heading1"/>
            <w:rPr>
              <w:rFonts w:ascii="Times New Roman" w:hAnsi="Times New Roman" w:cs="Times New Roman"/>
            </w:rPr>
          </w:pPr>
          <w:r w:rsidRPr="001C3B9B">
            <w:rPr>
              <w:rFonts w:ascii="Times New Roman" w:hAnsi="Times New Roman" w:cs="Times New Roman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1C3B9B" w14:paraId="4677B7C6" w14:textId="77777777" w:rsidTr="00D66A52">
        <w:tc>
          <w:tcPr>
            <w:tcW w:w="9355" w:type="dxa"/>
          </w:tcPr>
          <w:p w14:paraId="13F750F7" w14:textId="1AE3CA33" w:rsidR="00546219" w:rsidRPr="001C3B9B" w:rsidRDefault="0040164D" w:rsidP="00546219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</w:t>
            </w:r>
            <w:r w:rsidR="00546219" w:rsidRPr="001C3B9B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1CBA02B6" w14:textId="7D567030" w:rsidR="00546219" w:rsidRPr="0040164D" w:rsidRDefault="0040164D" w:rsidP="00546219">
            <w:pPr>
              <w:pStyle w:val="Heading3"/>
              <w:contextualSpacing w:val="0"/>
              <w:rPr>
                <w:rFonts w:ascii="Times New Roman" w:hAnsi="Times New Roman" w:cs="Times New Roman"/>
                <w:color w:val="1D824C" w:themeColor="accent1"/>
                <w:sz w:val="26"/>
                <w:szCs w:val="26"/>
              </w:rPr>
            </w:pPr>
            <w:r w:rsidRPr="0040164D">
              <w:rPr>
                <w:rFonts w:ascii="Times New Roman" w:hAnsi="Times New Roman" w:cs="Times New Roman"/>
                <w:color w:val="1D824C" w:themeColor="accent1"/>
                <w:sz w:val="26"/>
                <w:szCs w:val="26"/>
              </w:rPr>
              <w:t>B</w:t>
            </w:r>
            <w:r w:rsidR="00546219" w:rsidRPr="0040164D">
              <w:rPr>
                <w:rFonts w:ascii="Times New Roman" w:hAnsi="Times New Roman" w:cs="Times New Roman"/>
                <w:color w:val="1D824C" w:themeColor="accent1"/>
                <w:sz w:val="26"/>
                <w:szCs w:val="26"/>
              </w:rPr>
              <w:t>.S.</w:t>
            </w:r>
            <w:r w:rsidRPr="0040164D">
              <w:rPr>
                <w:rFonts w:ascii="Times New Roman" w:hAnsi="Times New Roman" w:cs="Times New Roman"/>
                <w:color w:val="1D824C" w:themeColor="accent1"/>
                <w:sz w:val="26"/>
                <w:szCs w:val="26"/>
              </w:rPr>
              <w:t>A.S</w:t>
            </w:r>
            <w:r w:rsidR="00546219" w:rsidRPr="0040164D">
              <w:rPr>
                <w:rFonts w:ascii="Times New Roman" w:hAnsi="Times New Roman" w:cs="Times New Roman"/>
                <w:color w:val="1D824C" w:themeColor="accen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1D824C" w:themeColor="accent1"/>
                <w:sz w:val="26"/>
                <w:szCs w:val="26"/>
              </w:rPr>
              <w:t xml:space="preserve"> </w:t>
            </w:r>
            <w:r w:rsidRPr="0040164D">
              <w:rPr>
                <w:rFonts w:ascii="Times New Roman" w:hAnsi="Times New Roman" w:cs="Times New Roman"/>
                <w:color w:val="1D824C" w:themeColor="accent1"/>
                <w:sz w:val="26"/>
                <w:szCs w:val="26"/>
              </w:rPr>
              <w:t>Info Stds: Information Architecture</w:t>
            </w:r>
            <w:r>
              <w:rPr>
                <w:rFonts w:ascii="Times New Roman" w:hAnsi="Times New Roman" w:cs="Times New Roman"/>
                <w:color w:val="1D824C" w:themeColor="accent1"/>
                <w:sz w:val="26"/>
                <w:szCs w:val="26"/>
              </w:rPr>
              <w:t xml:space="preserve">, </w:t>
            </w:r>
            <w:r w:rsidRPr="0040164D">
              <w:rPr>
                <w:rStyle w:val="SubtleReference"/>
                <w:rFonts w:ascii="Times New Roman" w:hAnsi="Times New Roman" w:cs="Times New Roman"/>
                <w:sz w:val="26"/>
                <w:szCs w:val="26"/>
              </w:rPr>
              <w:t>uniVERSITY OF sOUTH fLORIDA</w:t>
            </w:r>
          </w:p>
          <w:p w14:paraId="4A6BFA21" w14:textId="77777777" w:rsidR="00546219" w:rsidRDefault="00546219" w:rsidP="001D0BF1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</w:p>
          <w:p w14:paraId="1D1BAD22" w14:textId="2706C979" w:rsidR="001D0BF1" w:rsidRPr="001C3B9B" w:rsidRDefault="00A43E78" w:rsidP="001D0BF1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 w:rsidRPr="001C3B9B">
              <w:rPr>
                <w:rFonts w:ascii="Times New Roman" w:hAnsi="Times New Roman" w:cs="Times New Roman"/>
              </w:rPr>
              <w:t>May 2021</w:t>
            </w:r>
          </w:p>
          <w:p w14:paraId="740D8A18" w14:textId="343E841A" w:rsidR="00546219" w:rsidRPr="00143994" w:rsidRDefault="00A43E78" w:rsidP="00A43E78">
            <w:pPr>
              <w:pStyle w:val="Heading2"/>
              <w:contextualSpacing w:val="0"/>
              <w:rPr>
                <w:rFonts w:ascii="Times New Roman" w:hAnsi="Times New Roman" w:cs="Times New Roman"/>
                <w:b w:val="0"/>
                <w:smallCaps/>
                <w:color w:val="595959" w:themeColor="text1" w:themeTint="A6"/>
              </w:rPr>
            </w:pPr>
            <w:r w:rsidRPr="001C3B9B">
              <w:rPr>
                <w:rFonts w:ascii="Times New Roman" w:hAnsi="Times New Roman" w:cs="Times New Roman"/>
              </w:rPr>
              <w:t>A.S. Database Technology</w:t>
            </w:r>
            <w:r w:rsidR="001D0BF1" w:rsidRPr="001C3B9B">
              <w:rPr>
                <w:rFonts w:ascii="Times New Roman" w:hAnsi="Times New Roman" w:cs="Times New Roman"/>
              </w:rPr>
              <w:t xml:space="preserve">, </w:t>
            </w:r>
            <w:r w:rsidRPr="001C3B9B">
              <w:rPr>
                <w:rStyle w:val="SubtleReference"/>
                <w:rFonts w:ascii="Times New Roman" w:hAnsi="Times New Roman" w:cs="Times New Roman"/>
              </w:rPr>
              <w:t>Hillsborough Community College</w:t>
            </w:r>
          </w:p>
        </w:tc>
      </w:tr>
      <w:tr w:rsidR="00F61DF9" w:rsidRPr="001C3B9B" w14:paraId="34B1D813" w14:textId="77777777" w:rsidTr="00F61DF9">
        <w:tc>
          <w:tcPr>
            <w:tcW w:w="9355" w:type="dxa"/>
            <w:tcMar>
              <w:top w:w="216" w:type="dxa"/>
            </w:tcMar>
          </w:tcPr>
          <w:p w14:paraId="79D206E9" w14:textId="3F372E16" w:rsidR="00F61DF9" w:rsidRPr="001C3B9B" w:rsidRDefault="00A43E78" w:rsidP="00F61DF9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 w:rsidRPr="001C3B9B">
              <w:rPr>
                <w:rFonts w:ascii="Times New Roman" w:hAnsi="Times New Roman" w:cs="Times New Roman"/>
              </w:rPr>
              <w:t>May 2012</w:t>
            </w:r>
          </w:p>
          <w:p w14:paraId="44D18396" w14:textId="2796E835" w:rsidR="00F61DF9" w:rsidRPr="001C3B9B" w:rsidRDefault="00A43E78" w:rsidP="00A43E78">
            <w:pPr>
              <w:pStyle w:val="Heading2"/>
              <w:contextualSpacing w:val="0"/>
              <w:rPr>
                <w:rFonts w:ascii="Times New Roman" w:hAnsi="Times New Roman" w:cs="Times New Roman"/>
              </w:rPr>
            </w:pPr>
            <w:r w:rsidRPr="001C3B9B">
              <w:rPr>
                <w:rFonts w:ascii="Times New Roman" w:hAnsi="Times New Roman" w:cs="Times New Roman"/>
              </w:rPr>
              <w:t>High School Diploma</w:t>
            </w:r>
            <w:r w:rsidR="00F61DF9" w:rsidRPr="001C3B9B">
              <w:rPr>
                <w:rFonts w:ascii="Times New Roman" w:hAnsi="Times New Roman" w:cs="Times New Roman"/>
              </w:rPr>
              <w:t xml:space="preserve">, </w:t>
            </w:r>
            <w:r w:rsidRPr="001C3B9B">
              <w:rPr>
                <w:rStyle w:val="SubtleReference"/>
                <w:rFonts w:ascii="Times New Roman" w:hAnsi="Times New Roman" w:cs="Times New Roman"/>
              </w:rPr>
              <w:t>T.R. Robinson High School</w:t>
            </w:r>
          </w:p>
        </w:tc>
      </w:tr>
    </w:tbl>
    <w:p w14:paraId="2E005EE7" w14:textId="77777777" w:rsidR="009324B8" w:rsidRPr="001C3B9B" w:rsidRDefault="009324B8" w:rsidP="00486277">
      <w:pPr>
        <w:pStyle w:val="Heading1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alias w:val="Skills:"/>
        <w:tag w:val="Skills:"/>
        <w:id w:val="-1392877668"/>
        <w:placeholder>
          <w:docPart w:val="AC67300E4494457C89B8452824A15D2C"/>
        </w:placeholder>
        <w:temporary/>
        <w:showingPlcHdr/>
        <w15:appearance w15:val="hidden"/>
      </w:sdtPr>
      <w:sdtContent>
        <w:p w14:paraId="25BB2ECA" w14:textId="7EE839DA" w:rsidR="00486277" w:rsidRPr="001C3B9B" w:rsidRDefault="00486277" w:rsidP="00486277">
          <w:pPr>
            <w:pStyle w:val="Heading1"/>
            <w:rPr>
              <w:rFonts w:ascii="Times New Roman" w:hAnsi="Times New Roman" w:cs="Times New Roman"/>
            </w:rPr>
          </w:pPr>
          <w:r w:rsidRPr="001C3B9B">
            <w:rPr>
              <w:rFonts w:ascii="Times New Roman" w:hAnsi="Times New Roman" w:cs="Times New Roman"/>
            </w:rPr>
            <w:t>Skills</w:t>
          </w:r>
        </w:p>
      </w:sdtContent>
    </w:sdt>
    <w:p w14:paraId="74FF89FB" w14:textId="5F460F30" w:rsidR="00406DEE" w:rsidRDefault="00406DEE" w:rsidP="00D10813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1C3B9B">
        <w:rPr>
          <w:color w:val="46464E"/>
          <w:sz w:val="21"/>
          <w:szCs w:val="21"/>
        </w:rPr>
        <w:t xml:space="preserve">Microsoft </w:t>
      </w:r>
      <w:r w:rsidR="00E72E67" w:rsidRPr="001C3B9B">
        <w:rPr>
          <w:color w:val="46464E"/>
          <w:sz w:val="21"/>
          <w:szCs w:val="21"/>
        </w:rPr>
        <w:t>Dynamics</w:t>
      </w:r>
      <w:r w:rsidRPr="001C3B9B">
        <w:rPr>
          <w:color w:val="46464E"/>
          <w:sz w:val="21"/>
          <w:szCs w:val="21"/>
        </w:rPr>
        <w:t xml:space="preserve"> 365 CRM</w:t>
      </w:r>
      <w:r w:rsidR="00A63760">
        <w:rPr>
          <w:color w:val="46464E"/>
          <w:sz w:val="21"/>
          <w:szCs w:val="21"/>
        </w:rPr>
        <w:t xml:space="preserve"> 2016</w:t>
      </w:r>
      <w:r w:rsidRPr="001C3B9B">
        <w:rPr>
          <w:color w:val="46464E"/>
          <w:sz w:val="21"/>
          <w:szCs w:val="21"/>
        </w:rPr>
        <w:t xml:space="preserve">. </w:t>
      </w:r>
    </w:p>
    <w:p w14:paraId="1DC17C42" w14:textId="41B47461" w:rsidR="008B1225" w:rsidRDefault="008B1225" w:rsidP="00D10813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>Power BI</w:t>
      </w:r>
    </w:p>
    <w:p w14:paraId="42E181AF" w14:textId="2D0D40F3" w:rsidR="008B1225" w:rsidRDefault="008B1225" w:rsidP="00D10813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>MySQL Database</w:t>
      </w:r>
    </w:p>
    <w:p w14:paraId="70818443" w14:textId="6C69C7A0" w:rsidR="008B1225" w:rsidRPr="001C3B9B" w:rsidRDefault="008B1225" w:rsidP="00D10813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>Oracle Database</w:t>
      </w:r>
    </w:p>
    <w:p w14:paraId="4BF4E7CD" w14:textId="4D594222" w:rsidR="00406DEE" w:rsidRDefault="00406DEE" w:rsidP="00D10813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1C3B9B">
        <w:rPr>
          <w:color w:val="46464E"/>
          <w:sz w:val="21"/>
          <w:szCs w:val="21"/>
        </w:rPr>
        <w:t>JavaScript, SQL, Python, CSS, and HTML.</w:t>
      </w:r>
    </w:p>
    <w:p w14:paraId="744B02E4" w14:textId="60F26136" w:rsidR="00A63760" w:rsidRDefault="00A63760" w:rsidP="00D10813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 xml:space="preserve">Frameworks </w:t>
      </w:r>
      <w:r w:rsidR="000252F4">
        <w:rPr>
          <w:color w:val="46464E"/>
          <w:sz w:val="21"/>
          <w:szCs w:val="21"/>
        </w:rPr>
        <w:t xml:space="preserve">with </w:t>
      </w:r>
      <w:r w:rsidR="004969F2">
        <w:rPr>
          <w:color w:val="46464E"/>
          <w:sz w:val="21"/>
          <w:szCs w:val="21"/>
        </w:rPr>
        <w:t>CSS (Bootstrap</w:t>
      </w:r>
      <w:r w:rsidR="00481BE6">
        <w:rPr>
          <w:color w:val="46464E"/>
          <w:sz w:val="21"/>
          <w:szCs w:val="21"/>
        </w:rPr>
        <w:t xml:space="preserve"> 5</w:t>
      </w:r>
      <w:r w:rsidR="004969F2">
        <w:rPr>
          <w:color w:val="46464E"/>
          <w:sz w:val="21"/>
          <w:szCs w:val="21"/>
        </w:rPr>
        <w:t xml:space="preserve">), </w:t>
      </w:r>
      <w:r w:rsidR="000252F4">
        <w:rPr>
          <w:color w:val="46464E"/>
          <w:sz w:val="21"/>
          <w:szCs w:val="21"/>
        </w:rPr>
        <w:t>Javascript (</w:t>
      </w:r>
      <w:r>
        <w:rPr>
          <w:color w:val="46464E"/>
          <w:sz w:val="21"/>
          <w:szCs w:val="21"/>
        </w:rPr>
        <w:t>React</w:t>
      </w:r>
      <w:r w:rsidR="000252F4">
        <w:rPr>
          <w:color w:val="46464E"/>
          <w:sz w:val="21"/>
          <w:szCs w:val="21"/>
        </w:rPr>
        <w:t xml:space="preserve"> and</w:t>
      </w:r>
      <w:r>
        <w:rPr>
          <w:color w:val="46464E"/>
          <w:sz w:val="21"/>
          <w:szCs w:val="21"/>
        </w:rPr>
        <w:t xml:space="preserve"> </w:t>
      </w:r>
      <w:r w:rsidR="000252F4">
        <w:rPr>
          <w:color w:val="46464E"/>
          <w:sz w:val="21"/>
          <w:szCs w:val="21"/>
        </w:rPr>
        <w:t>Next.js) and Python (</w:t>
      </w:r>
      <w:r>
        <w:rPr>
          <w:color w:val="46464E"/>
          <w:sz w:val="21"/>
          <w:szCs w:val="21"/>
        </w:rPr>
        <w:t>Dash and Flask</w:t>
      </w:r>
      <w:r w:rsidR="000252F4">
        <w:rPr>
          <w:color w:val="46464E"/>
          <w:sz w:val="21"/>
          <w:szCs w:val="21"/>
        </w:rPr>
        <w:t>)</w:t>
      </w:r>
      <w:r w:rsidR="00221517">
        <w:rPr>
          <w:color w:val="46464E"/>
          <w:sz w:val="21"/>
          <w:szCs w:val="21"/>
        </w:rPr>
        <w:t>.</w:t>
      </w:r>
    </w:p>
    <w:p w14:paraId="3CFCCAAD" w14:textId="5E2CDFAB" w:rsidR="00A43E78" w:rsidRPr="001C3B9B" w:rsidRDefault="00A43E78" w:rsidP="00D10813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1C3B9B">
        <w:rPr>
          <w:color w:val="46464E"/>
          <w:sz w:val="21"/>
          <w:szCs w:val="21"/>
        </w:rPr>
        <w:t>Project Management Concepts - Agile &amp; Waterfall.</w:t>
      </w:r>
    </w:p>
    <w:p w14:paraId="1B77926F" w14:textId="6293B353" w:rsidR="00A43E78" w:rsidRPr="001C3B9B" w:rsidRDefault="00A27399" w:rsidP="004024FE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1C3B9B">
        <w:rPr>
          <w:color w:val="46464E"/>
          <w:sz w:val="21"/>
          <w:szCs w:val="21"/>
        </w:rPr>
        <w:t xml:space="preserve">IT </w:t>
      </w:r>
      <w:r w:rsidR="00A43E78" w:rsidRPr="001C3B9B">
        <w:rPr>
          <w:color w:val="46464E"/>
          <w:sz w:val="21"/>
          <w:szCs w:val="21"/>
        </w:rPr>
        <w:t>Network Concepts.</w:t>
      </w:r>
    </w:p>
    <w:p w14:paraId="1622A161" w14:textId="5AB8FBBB" w:rsidR="00A43E78" w:rsidRDefault="00A43E78" w:rsidP="00D10813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1C3B9B">
        <w:rPr>
          <w:color w:val="46464E"/>
          <w:sz w:val="21"/>
          <w:szCs w:val="21"/>
        </w:rPr>
        <w:t xml:space="preserve">Ability to work alone to </w:t>
      </w:r>
      <w:r w:rsidR="008B72AE">
        <w:rPr>
          <w:color w:val="46464E"/>
          <w:sz w:val="21"/>
          <w:szCs w:val="21"/>
        </w:rPr>
        <w:t>maintain track of</w:t>
      </w:r>
      <w:r w:rsidRPr="001C3B9B">
        <w:rPr>
          <w:color w:val="46464E"/>
          <w:sz w:val="21"/>
          <w:szCs w:val="21"/>
        </w:rPr>
        <w:t xml:space="preserve"> project development</w:t>
      </w:r>
      <w:r w:rsidR="00517715" w:rsidRPr="001C3B9B">
        <w:rPr>
          <w:color w:val="46464E"/>
          <w:sz w:val="21"/>
          <w:szCs w:val="21"/>
        </w:rPr>
        <w:t>.</w:t>
      </w:r>
    </w:p>
    <w:p w14:paraId="059E08C8" w14:textId="43F94B9F" w:rsidR="00923A22" w:rsidRPr="001C3B9B" w:rsidRDefault="00923A22" w:rsidP="00D10813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>Ability to collaborate with other team members to maintain track of project development.</w:t>
      </w:r>
    </w:p>
    <w:p w14:paraId="57EA14EC" w14:textId="057BAC11" w:rsidR="004024FE" w:rsidRPr="001C3B9B" w:rsidRDefault="00A43E78" w:rsidP="004024FE">
      <w:pPr>
        <w:pStyle w:val="public-draftstyledefault-unorderedlistitem"/>
        <w:numPr>
          <w:ilvl w:val="0"/>
          <w:numId w:val="28"/>
        </w:numPr>
        <w:shd w:val="clear" w:color="auto" w:fill="FFFFFF"/>
        <w:spacing w:before="0" w:beforeAutospacing="0" w:after="75" w:afterAutospacing="0"/>
        <w:contextualSpacing/>
      </w:pPr>
      <w:r w:rsidRPr="001C3B9B">
        <w:rPr>
          <w:color w:val="46464E"/>
          <w:sz w:val="21"/>
          <w:szCs w:val="21"/>
        </w:rPr>
        <w:t>Ability to engage in Public Speaking</w:t>
      </w:r>
      <w:r w:rsidR="004024FE">
        <w:rPr>
          <w:color w:val="46464E"/>
          <w:sz w:val="21"/>
          <w:szCs w:val="21"/>
        </w:rPr>
        <w:t>.</w:t>
      </w:r>
    </w:p>
    <w:p w14:paraId="2EF083A8" w14:textId="2C533DED" w:rsidR="0063137D" w:rsidRDefault="0063137D" w:rsidP="006E1507">
      <w:pP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8"/>
          <w:szCs w:val="32"/>
        </w:rPr>
        <w:t>Websites</w:t>
      </w:r>
    </w:p>
    <w:p w14:paraId="107B87C4" w14:textId="56A88341" w:rsidR="0063137D" w:rsidRPr="0063137D" w:rsidRDefault="00000000" w:rsidP="0063137D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46464E"/>
          <w:sz w:val="21"/>
          <w:szCs w:val="21"/>
        </w:rPr>
      </w:pPr>
      <w:hyperlink r:id="rId8" w:history="1">
        <w:r w:rsidR="0063137D" w:rsidRPr="0048107A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https://michaelgappa.pythonanywhere.com</w:t>
        </w:r>
      </w:hyperlink>
      <w:r w:rsidR="0063137D">
        <w:rPr>
          <w:rFonts w:ascii="Times New Roman" w:eastAsia="Times New Roman" w:hAnsi="Times New Roman" w:cs="Times New Roman"/>
          <w:color w:val="46464E"/>
          <w:sz w:val="21"/>
          <w:szCs w:val="21"/>
        </w:rPr>
        <w:t xml:space="preserve"> </w:t>
      </w:r>
    </w:p>
    <w:p w14:paraId="3EE891EE" w14:textId="34BE1BEF" w:rsidR="00A43E78" w:rsidRPr="001C3B9B" w:rsidRDefault="00A43E78" w:rsidP="006E1507">
      <w:pP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8"/>
          <w:szCs w:val="32"/>
        </w:rPr>
      </w:pPr>
      <w:r w:rsidRPr="001C3B9B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8"/>
          <w:szCs w:val="32"/>
        </w:rPr>
        <w:t>Accomplishments</w:t>
      </w:r>
    </w:p>
    <w:p w14:paraId="40F2749A" w14:textId="2E19A3B6" w:rsidR="00A43E78" w:rsidRPr="001C3B9B" w:rsidRDefault="008152C7" w:rsidP="00D10813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>Built solutions in CRM environment using</w:t>
      </w:r>
      <w:r w:rsidR="00A27399" w:rsidRPr="001C3B9B">
        <w:rPr>
          <w:color w:val="46464E"/>
          <w:sz w:val="21"/>
          <w:szCs w:val="21"/>
        </w:rPr>
        <w:t xml:space="preserve"> </w:t>
      </w:r>
      <w:r w:rsidR="007D6628">
        <w:rPr>
          <w:color w:val="46464E"/>
          <w:sz w:val="21"/>
          <w:szCs w:val="21"/>
        </w:rPr>
        <w:t xml:space="preserve">HTML, CSS, and </w:t>
      </w:r>
      <w:r>
        <w:rPr>
          <w:color w:val="46464E"/>
          <w:sz w:val="21"/>
          <w:szCs w:val="21"/>
        </w:rPr>
        <w:t>J</w:t>
      </w:r>
      <w:r w:rsidRPr="001C3B9B">
        <w:rPr>
          <w:color w:val="46464E"/>
          <w:sz w:val="21"/>
          <w:szCs w:val="21"/>
        </w:rPr>
        <w:t>avaScript</w:t>
      </w:r>
      <w:r w:rsidR="009320FD" w:rsidRPr="001C3B9B">
        <w:rPr>
          <w:color w:val="46464E"/>
          <w:sz w:val="21"/>
          <w:szCs w:val="21"/>
        </w:rPr>
        <w:t xml:space="preserve"> to </w:t>
      </w:r>
      <w:r w:rsidR="00A27399" w:rsidRPr="001C3B9B">
        <w:rPr>
          <w:color w:val="46464E"/>
          <w:sz w:val="21"/>
          <w:szCs w:val="21"/>
        </w:rPr>
        <w:t xml:space="preserve">enhance system UI </w:t>
      </w:r>
      <w:r w:rsidR="00D64EE1">
        <w:rPr>
          <w:color w:val="46464E"/>
          <w:sz w:val="21"/>
          <w:szCs w:val="21"/>
        </w:rPr>
        <w:t xml:space="preserve">experience </w:t>
      </w:r>
      <w:r w:rsidR="00A27399" w:rsidRPr="001C3B9B">
        <w:rPr>
          <w:color w:val="46464E"/>
          <w:sz w:val="21"/>
          <w:szCs w:val="21"/>
        </w:rPr>
        <w:t xml:space="preserve">to increase </w:t>
      </w:r>
      <w:r w:rsidR="00F9420F" w:rsidRPr="001C3B9B">
        <w:rPr>
          <w:color w:val="46464E"/>
          <w:sz w:val="21"/>
          <w:szCs w:val="21"/>
        </w:rPr>
        <w:t>productivity</w:t>
      </w:r>
      <w:r w:rsidR="009320FD" w:rsidRPr="001C3B9B">
        <w:rPr>
          <w:color w:val="46464E"/>
          <w:sz w:val="21"/>
          <w:szCs w:val="21"/>
        </w:rPr>
        <w:t xml:space="preserve"> and</w:t>
      </w:r>
      <w:r w:rsidR="00F9420F" w:rsidRPr="001C3B9B">
        <w:rPr>
          <w:color w:val="46464E"/>
          <w:sz w:val="21"/>
          <w:szCs w:val="21"/>
        </w:rPr>
        <w:t xml:space="preserve"> communication within </w:t>
      </w:r>
      <w:r w:rsidR="00D64EE1">
        <w:rPr>
          <w:color w:val="46464E"/>
          <w:sz w:val="21"/>
          <w:szCs w:val="21"/>
        </w:rPr>
        <w:t>all</w:t>
      </w:r>
      <w:r w:rsidR="00F9420F" w:rsidRPr="001C3B9B">
        <w:rPr>
          <w:color w:val="46464E"/>
          <w:sz w:val="21"/>
          <w:szCs w:val="21"/>
        </w:rPr>
        <w:t xml:space="preserve"> department</w:t>
      </w:r>
      <w:r w:rsidR="00D64EE1">
        <w:rPr>
          <w:color w:val="46464E"/>
          <w:sz w:val="21"/>
          <w:szCs w:val="21"/>
        </w:rPr>
        <w:t>s</w:t>
      </w:r>
      <w:r w:rsidR="00E04F6C">
        <w:rPr>
          <w:color w:val="46464E"/>
          <w:sz w:val="21"/>
          <w:szCs w:val="21"/>
        </w:rPr>
        <w:t xml:space="preserve"> at Greater Tampa REALTORS</w:t>
      </w:r>
      <w:r w:rsidR="009320FD" w:rsidRPr="001C3B9B">
        <w:rPr>
          <w:color w:val="46464E"/>
          <w:sz w:val="21"/>
          <w:szCs w:val="21"/>
        </w:rPr>
        <w:t>.</w:t>
      </w:r>
    </w:p>
    <w:p w14:paraId="43CC5D8B" w14:textId="0832F7D7" w:rsidR="00A43E78" w:rsidRPr="001C3B9B" w:rsidRDefault="00A43E78" w:rsidP="00D10813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1C3B9B">
        <w:rPr>
          <w:color w:val="46464E"/>
          <w:sz w:val="21"/>
          <w:szCs w:val="21"/>
        </w:rPr>
        <w:t>Developed</w:t>
      </w:r>
      <w:r w:rsidR="005E5C6F" w:rsidRPr="001C3B9B">
        <w:rPr>
          <w:color w:val="46464E"/>
          <w:sz w:val="21"/>
          <w:szCs w:val="21"/>
        </w:rPr>
        <w:t xml:space="preserve"> M</w:t>
      </w:r>
      <w:r w:rsidR="00D3753D" w:rsidRPr="001C3B9B">
        <w:rPr>
          <w:color w:val="46464E"/>
          <w:sz w:val="21"/>
          <w:szCs w:val="21"/>
        </w:rPr>
        <w:t xml:space="preserve">icrosoft </w:t>
      </w:r>
      <w:r w:rsidRPr="001C3B9B">
        <w:rPr>
          <w:color w:val="46464E"/>
          <w:sz w:val="21"/>
          <w:szCs w:val="21"/>
        </w:rPr>
        <w:t xml:space="preserve">SSRS reports </w:t>
      </w:r>
      <w:r w:rsidR="00A27399" w:rsidRPr="001C3B9B">
        <w:rPr>
          <w:color w:val="46464E"/>
          <w:sz w:val="21"/>
          <w:szCs w:val="21"/>
        </w:rPr>
        <w:t>to track</w:t>
      </w:r>
      <w:r w:rsidRPr="001C3B9B">
        <w:rPr>
          <w:color w:val="46464E"/>
          <w:sz w:val="21"/>
          <w:szCs w:val="21"/>
        </w:rPr>
        <w:t xml:space="preserve"> engagement of mem</w:t>
      </w:r>
      <w:r w:rsidR="00F126C7">
        <w:rPr>
          <w:color w:val="46464E"/>
          <w:sz w:val="21"/>
          <w:szCs w:val="21"/>
        </w:rPr>
        <w:t>bers if CRM OOB does not meet requirements.</w:t>
      </w:r>
    </w:p>
    <w:p w14:paraId="2667D948" w14:textId="41338DC2" w:rsidR="00A43E78" w:rsidRPr="001C3B9B" w:rsidRDefault="003C22B9" w:rsidP="00D10813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1C3B9B">
        <w:rPr>
          <w:color w:val="46464E"/>
          <w:sz w:val="21"/>
          <w:szCs w:val="21"/>
        </w:rPr>
        <w:lastRenderedPageBreak/>
        <w:t xml:space="preserve">Designed </w:t>
      </w:r>
      <w:r w:rsidR="008D35F5">
        <w:rPr>
          <w:color w:val="46464E"/>
          <w:sz w:val="21"/>
          <w:szCs w:val="21"/>
        </w:rPr>
        <w:t xml:space="preserve">CRM </w:t>
      </w:r>
      <w:r w:rsidR="00A43E78" w:rsidRPr="001C3B9B">
        <w:rPr>
          <w:color w:val="46464E"/>
          <w:sz w:val="21"/>
          <w:szCs w:val="21"/>
        </w:rPr>
        <w:t xml:space="preserve">dashboards to track </w:t>
      </w:r>
      <w:r w:rsidR="00D3753D" w:rsidRPr="001C3B9B">
        <w:rPr>
          <w:color w:val="46464E"/>
          <w:sz w:val="21"/>
          <w:szCs w:val="21"/>
        </w:rPr>
        <w:t>organizational operations and engagement, including</w:t>
      </w:r>
      <w:r w:rsidR="00A43E78" w:rsidRPr="001C3B9B">
        <w:rPr>
          <w:color w:val="46464E"/>
          <w:sz w:val="21"/>
          <w:szCs w:val="21"/>
        </w:rPr>
        <w:t xml:space="preserve"> class attendance, membership </w:t>
      </w:r>
      <w:r w:rsidR="008D35F5">
        <w:rPr>
          <w:color w:val="46464E"/>
          <w:sz w:val="21"/>
          <w:szCs w:val="21"/>
        </w:rPr>
        <w:t>recruitment</w:t>
      </w:r>
      <w:r w:rsidR="00A43E78" w:rsidRPr="001C3B9B">
        <w:rPr>
          <w:color w:val="46464E"/>
          <w:sz w:val="21"/>
          <w:szCs w:val="21"/>
        </w:rPr>
        <w:t xml:space="preserve"> and </w:t>
      </w:r>
      <w:r w:rsidR="00D3753D" w:rsidRPr="001C3B9B">
        <w:rPr>
          <w:color w:val="46464E"/>
          <w:sz w:val="21"/>
          <w:szCs w:val="21"/>
        </w:rPr>
        <w:t>event participation.</w:t>
      </w:r>
    </w:p>
    <w:p w14:paraId="790765A9" w14:textId="078D1E31" w:rsidR="00A43E78" w:rsidRPr="001C3B9B" w:rsidRDefault="00D3753D" w:rsidP="00D10813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1C3B9B">
        <w:rPr>
          <w:color w:val="46464E"/>
          <w:sz w:val="21"/>
          <w:szCs w:val="21"/>
        </w:rPr>
        <w:t>Collaborated</w:t>
      </w:r>
      <w:r w:rsidR="00A43E78" w:rsidRPr="001C3B9B">
        <w:rPr>
          <w:color w:val="46464E"/>
          <w:sz w:val="21"/>
          <w:szCs w:val="21"/>
        </w:rPr>
        <w:t xml:space="preserve"> with </w:t>
      </w:r>
      <w:r w:rsidR="00FF5A2F" w:rsidRPr="001C3B9B">
        <w:rPr>
          <w:color w:val="46464E"/>
          <w:sz w:val="21"/>
          <w:szCs w:val="21"/>
        </w:rPr>
        <w:t>third-party developers</w:t>
      </w:r>
      <w:r w:rsidR="00A43E78" w:rsidRPr="001C3B9B">
        <w:rPr>
          <w:color w:val="46464E"/>
          <w:sz w:val="21"/>
          <w:szCs w:val="21"/>
        </w:rPr>
        <w:t xml:space="preserve"> to integrate data files from other organizations into </w:t>
      </w:r>
      <w:r w:rsidR="00A27399" w:rsidRPr="001C3B9B">
        <w:rPr>
          <w:color w:val="46464E"/>
          <w:sz w:val="21"/>
          <w:szCs w:val="21"/>
        </w:rPr>
        <w:t>MS Dynamics</w:t>
      </w:r>
      <w:r w:rsidR="00A43E78" w:rsidRPr="001C3B9B">
        <w:rPr>
          <w:color w:val="46464E"/>
          <w:sz w:val="21"/>
          <w:szCs w:val="21"/>
        </w:rPr>
        <w:t>.</w:t>
      </w:r>
    </w:p>
    <w:p w14:paraId="657AD001" w14:textId="105EA18F" w:rsidR="008152C7" w:rsidRDefault="008152C7" w:rsidP="00D10813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 xml:space="preserve">Implemented and administered MySQL database for </w:t>
      </w:r>
      <w:r w:rsidR="00AB7F4D">
        <w:rPr>
          <w:color w:val="46464E"/>
          <w:sz w:val="21"/>
          <w:szCs w:val="21"/>
        </w:rPr>
        <w:t xml:space="preserve">MLS </w:t>
      </w:r>
      <w:r w:rsidR="00180D2B">
        <w:rPr>
          <w:color w:val="46464E"/>
          <w:sz w:val="21"/>
          <w:szCs w:val="21"/>
        </w:rPr>
        <w:t>Embedded</w:t>
      </w:r>
      <w:r>
        <w:rPr>
          <w:color w:val="46464E"/>
          <w:sz w:val="21"/>
          <w:szCs w:val="21"/>
        </w:rPr>
        <w:t xml:space="preserve"> Analytic Dashboards</w:t>
      </w:r>
      <w:r w:rsidR="00483212">
        <w:rPr>
          <w:color w:val="46464E"/>
          <w:sz w:val="21"/>
          <w:szCs w:val="21"/>
        </w:rPr>
        <w:t>.</w:t>
      </w:r>
    </w:p>
    <w:p w14:paraId="239B68E4" w14:textId="1F318BCB" w:rsidR="00180D2B" w:rsidRDefault="00180D2B" w:rsidP="00D10813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>Configured SSO with CRM Portal and WordPress website using miniOrange</w:t>
      </w:r>
      <w:r w:rsidR="00D87881">
        <w:rPr>
          <w:color w:val="46464E"/>
          <w:sz w:val="21"/>
          <w:szCs w:val="21"/>
        </w:rPr>
        <w:t xml:space="preserve"> product to enhance member experience.</w:t>
      </w:r>
    </w:p>
    <w:p w14:paraId="3F4A1589" w14:textId="7370ED34" w:rsidR="00180D2B" w:rsidRDefault="00180D2B" w:rsidP="00D10813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 xml:space="preserve">Designed and </w:t>
      </w:r>
      <w:r w:rsidR="00483212">
        <w:rPr>
          <w:color w:val="46464E"/>
          <w:sz w:val="21"/>
          <w:szCs w:val="21"/>
        </w:rPr>
        <w:t>refactored Python c</w:t>
      </w:r>
      <w:r>
        <w:rPr>
          <w:color w:val="46464E"/>
          <w:sz w:val="21"/>
          <w:szCs w:val="21"/>
        </w:rPr>
        <w:t xml:space="preserve">ode to integrate services such as Zoom, SnapEngage and JotForm to import </w:t>
      </w:r>
      <w:r w:rsidR="000B7ACD">
        <w:rPr>
          <w:color w:val="46464E"/>
          <w:sz w:val="21"/>
          <w:szCs w:val="21"/>
        </w:rPr>
        <w:t xml:space="preserve">class registration, store, and meeting registration </w:t>
      </w:r>
      <w:r>
        <w:rPr>
          <w:color w:val="46464E"/>
          <w:sz w:val="21"/>
          <w:szCs w:val="21"/>
        </w:rPr>
        <w:t xml:space="preserve">data </w:t>
      </w:r>
      <w:r w:rsidR="000B7ACD">
        <w:rPr>
          <w:color w:val="46464E"/>
          <w:sz w:val="21"/>
          <w:szCs w:val="21"/>
        </w:rPr>
        <w:t>to</w:t>
      </w:r>
      <w:r>
        <w:rPr>
          <w:color w:val="46464E"/>
          <w:sz w:val="21"/>
          <w:szCs w:val="21"/>
        </w:rPr>
        <w:t xml:space="preserve"> GTR’s CRM</w:t>
      </w:r>
      <w:r w:rsidR="000B7ACD">
        <w:rPr>
          <w:color w:val="46464E"/>
          <w:sz w:val="21"/>
          <w:szCs w:val="21"/>
        </w:rPr>
        <w:t xml:space="preserve"> for Engagement metrics. </w:t>
      </w:r>
    </w:p>
    <w:p w14:paraId="365E7C58" w14:textId="6652475A" w:rsidR="007A4137" w:rsidRPr="004A068F" w:rsidRDefault="00483212" w:rsidP="004A068F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 xml:space="preserve">Implemented an API process using </w:t>
      </w:r>
      <w:r w:rsidR="00540139">
        <w:rPr>
          <w:color w:val="46464E"/>
          <w:sz w:val="21"/>
          <w:szCs w:val="21"/>
        </w:rPr>
        <w:t>Florida DBPR’s FTP link</w:t>
      </w:r>
      <w:r w:rsidR="00180D2B" w:rsidRPr="00180D2B">
        <w:rPr>
          <w:color w:val="46464E"/>
          <w:sz w:val="21"/>
          <w:szCs w:val="21"/>
        </w:rPr>
        <w:t xml:space="preserve"> to</w:t>
      </w:r>
      <w:r>
        <w:rPr>
          <w:color w:val="46464E"/>
          <w:sz w:val="21"/>
          <w:szCs w:val="21"/>
        </w:rPr>
        <w:t xml:space="preserve"> </w:t>
      </w:r>
      <w:r w:rsidR="00180D2B" w:rsidRPr="00180D2B">
        <w:rPr>
          <w:color w:val="46464E"/>
          <w:sz w:val="21"/>
          <w:szCs w:val="21"/>
        </w:rPr>
        <w:t>impo</w:t>
      </w:r>
      <w:r w:rsidR="00180D2B">
        <w:rPr>
          <w:color w:val="46464E"/>
          <w:sz w:val="21"/>
          <w:szCs w:val="21"/>
        </w:rPr>
        <w:t xml:space="preserve">rt data into CRM for </w:t>
      </w:r>
      <w:r w:rsidR="001A4DF6">
        <w:rPr>
          <w:color w:val="46464E"/>
          <w:sz w:val="21"/>
          <w:szCs w:val="21"/>
        </w:rPr>
        <w:t>real estate</w:t>
      </w:r>
      <w:r w:rsidR="00180D2B">
        <w:rPr>
          <w:color w:val="46464E"/>
          <w:sz w:val="21"/>
          <w:szCs w:val="21"/>
        </w:rPr>
        <w:t xml:space="preserve"> license tracking. </w:t>
      </w:r>
    </w:p>
    <w:p w14:paraId="47FB7DD5" w14:textId="0C6D416A" w:rsidR="00A43E78" w:rsidRPr="001C3B9B" w:rsidRDefault="00A43E78" w:rsidP="006E1507">
      <w:pPr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8"/>
          <w:szCs w:val="32"/>
        </w:rPr>
      </w:pPr>
      <w:r w:rsidRPr="001C3B9B">
        <w:rPr>
          <w:rFonts w:ascii="Times New Roman" w:eastAsiaTheme="majorEastAsia" w:hAnsi="Times New Roman" w:cs="Times New Roman"/>
          <w:b/>
          <w:caps/>
          <w:color w:val="262626" w:themeColor="text1" w:themeTint="D9"/>
          <w:sz w:val="28"/>
          <w:szCs w:val="32"/>
        </w:rPr>
        <w:t>certificates</w:t>
      </w:r>
    </w:p>
    <w:p w14:paraId="6136BFE9" w14:textId="77777777" w:rsidR="00A43E78" w:rsidRPr="001C3B9B" w:rsidRDefault="00A43E78" w:rsidP="00A43E78">
      <w:pPr>
        <w:shd w:val="clear" w:color="auto" w:fill="FFFFFF"/>
        <w:rPr>
          <w:rFonts w:ascii="Times New Roman" w:hAnsi="Times New Roman" w:cs="Times New Roman"/>
          <w:b/>
          <w:sz w:val="18"/>
          <w:szCs w:val="18"/>
        </w:rPr>
      </w:pPr>
    </w:p>
    <w:p w14:paraId="5BD526C5" w14:textId="728C1AFA" w:rsidR="00805057" w:rsidRDefault="00805057" w:rsidP="00D10813">
      <w:pPr>
        <w:pStyle w:val="public-draftstyledefault-unorderedlistitem"/>
        <w:numPr>
          <w:ilvl w:val="0"/>
          <w:numId w:val="27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1C3B9B">
        <w:rPr>
          <w:color w:val="46464E"/>
          <w:sz w:val="21"/>
          <w:szCs w:val="21"/>
        </w:rPr>
        <w:t>C.C.C Database Administrator</w:t>
      </w:r>
      <w:bookmarkEnd w:id="1"/>
      <w:bookmarkEnd w:id="3"/>
    </w:p>
    <w:p w14:paraId="30062EA5" w14:textId="77777777" w:rsidR="002D05C3" w:rsidRDefault="00C85EE0" w:rsidP="00D10813">
      <w:pPr>
        <w:pStyle w:val="public-draftstyledefault-unorderedlistitem"/>
        <w:numPr>
          <w:ilvl w:val="0"/>
          <w:numId w:val="27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>
        <w:rPr>
          <w:color w:val="46464E"/>
          <w:sz w:val="21"/>
          <w:szCs w:val="21"/>
        </w:rPr>
        <w:t xml:space="preserve">USF Global Tech Experience </w:t>
      </w:r>
    </w:p>
    <w:p w14:paraId="03F3D253" w14:textId="69A3C1BA" w:rsidR="00C85EE0" w:rsidRPr="002D05C3" w:rsidRDefault="002D05C3" w:rsidP="002D05C3">
      <w:pPr>
        <w:pStyle w:val="public-draftstyledefault-unorderedlistitem"/>
        <w:numPr>
          <w:ilvl w:val="1"/>
          <w:numId w:val="27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2D05C3">
        <w:rPr>
          <w:color w:val="46464E"/>
          <w:sz w:val="21"/>
          <w:szCs w:val="21"/>
        </w:rPr>
        <w:t>Intro to Web Design with HTML, CSS, &amp; Bootstrap</w:t>
      </w:r>
    </w:p>
    <w:p w14:paraId="416BC8CA" w14:textId="38632EF9" w:rsidR="002D05C3" w:rsidRPr="002D05C3" w:rsidRDefault="002D05C3" w:rsidP="002D05C3">
      <w:pPr>
        <w:pStyle w:val="public-draftstyledefault-unorderedlistitem"/>
        <w:numPr>
          <w:ilvl w:val="1"/>
          <w:numId w:val="27"/>
        </w:numPr>
        <w:shd w:val="clear" w:color="auto" w:fill="FFFFFF"/>
        <w:spacing w:before="0" w:beforeAutospacing="0" w:after="75" w:afterAutospacing="0"/>
        <w:contextualSpacing/>
      </w:pPr>
      <w:r w:rsidRPr="002D05C3">
        <w:rPr>
          <w:color w:val="46464E"/>
          <w:sz w:val="21"/>
          <w:szCs w:val="21"/>
        </w:rPr>
        <w:t>Web Development with Javascript &amp; APIs</w:t>
      </w:r>
    </w:p>
    <w:p w14:paraId="0CEC0134" w14:textId="4D972CA5" w:rsidR="007A3486" w:rsidRPr="007A3486" w:rsidRDefault="002D05C3" w:rsidP="007A3486">
      <w:pPr>
        <w:pStyle w:val="public-draftstyledefault-unorderedlistitem"/>
        <w:numPr>
          <w:ilvl w:val="1"/>
          <w:numId w:val="27"/>
        </w:numPr>
        <w:shd w:val="clear" w:color="auto" w:fill="FFFFFF"/>
        <w:spacing w:before="0" w:beforeAutospacing="0" w:after="75" w:afterAutospacing="0"/>
        <w:contextualSpacing/>
        <w:rPr>
          <w:color w:val="46464E"/>
          <w:sz w:val="21"/>
          <w:szCs w:val="21"/>
        </w:rPr>
      </w:pPr>
      <w:r w:rsidRPr="002D05C3">
        <w:rPr>
          <w:color w:val="46464E"/>
          <w:sz w:val="21"/>
          <w:szCs w:val="21"/>
        </w:rPr>
        <w:t>Intercultural Competency &amp; Leadership Skills</w:t>
      </w:r>
    </w:p>
    <w:sectPr w:rsidR="007A3486" w:rsidRPr="007A3486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84D9" w14:textId="77777777" w:rsidR="00480B02" w:rsidRDefault="00480B02" w:rsidP="0068194B">
      <w:r>
        <w:separator/>
      </w:r>
    </w:p>
    <w:p w14:paraId="17B03EAB" w14:textId="77777777" w:rsidR="00480B02" w:rsidRDefault="00480B02"/>
    <w:p w14:paraId="5F60E4AF" w14:textId="77777777" w:rsidR="00480B02" w:rsidRDefault="00480B02"/>
  </w:endnote>
  <w:endnote w:type="continuationSeparator" w:id="0">
    <w:p w14:paraId="506192D2" w14:textId="77777777" w:rsidR="00480B02" w:rsidRDefault="00480B02" w:rsidP="0068194B">
      <w:r>
        <w:continuationSeparator/>
      </w:r>
    </w:p>
    <w:p w14:paraId="4A4A6199" w14:textId="77777777" w:rsidR="00480B02" w:rsidRDefault="00480B02"/>
    <w:p w14:paraId="228F0639" w14:textId="77777777" w:rsidR="00480B02" w:rsidRDefault="00480B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E0CC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C195D" w14:textId="77777777" w:rsidR="00480B02" w:rsidRDefault="00480B02" w:rsidP="0068194B">
      <w:r>
        <w:separator/>
      </w:r>
    </w:p>
    <w:p w14:paraId="06E5F2C9" w14:textId="77777777" w:rsidR="00480B02" w:rsidRDefault="00480B02"/>
    <w:p w14:paraId="3E9FAF02" w14:textId="77777777" w:rsidR="00480B02" w:rsidRDefault="00480B02"/>
  </w:footnote>
  <w:footnote w:type="continuationSeparator" w:id="0">
    <w:p w14:paraId="03A7DB46" w14:textId="77777777" w:rsidR="00480B02" w:rsidRDefault="00480B02" w:rsidP="0068194B">
      <w:r>
        <w:continuationSeparator/>
      </w:r>
    </w:p>
    <w:p w14:paraId="5993BD95" w14:textId="77777777" w:rsidR="00480B02" w:rsidRDefault="00480B02"/>
    <w:p w14:paraId="13DCDCF7" w14:textId="77777777" w:rsidR="00480B02" w:rsidRDefault="00480B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A6A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27E4B9" wp14:editId="257E60D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EA285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C84F87"/>
    <w:multiLevelType w:val="hybridMultilevel"/>
    <w:tmpl w:val="5CC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1D68D2"/>
    <w:multiLevelType w:val="hybridMultilevel"/>
    <w:tmpl w:val="1EB4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E735A7D"/>
    <w:multiLevelType w:val="hybridMultilevel"/>
    <w:tmpl w:val="655C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241E0"/>
    <w:multiLevelType w:val="hybridMultilevel"/>
    <w:tmpl w:val="215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85CB8"/>
    <w:multiLevelType w:val="hybridMultilevel"/>
    <w:tmpl w:val="AB0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2246E"/>
    <w:multiLevelType w:val="hybridMultilevel"/>
    <w:tmpl w:val="8810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3C96954"/>
    <w:multiLevelType w:val="multilevel"/>
    <w:tmpl w:val="16BC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92BA5"/>
    <w:multiLevelType w:val="hybridMultilevel"/>
    <w:tmpl w:val="04A6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A7583"/>
    <w:multiLevelType w:val="hybridMultilevel"/>
    <w:tmpl w:val="C642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59907F1"/>
    <w:multiLevelType w:val="hybridMultilevel"/>
    <w:tmpl w:val="C6E4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909CC"/>
    <w:multiLevelType w:val="hybridMultilevel"/>
    <w:tmpl w:val="F95E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B4459"/>
    <w:multiLevelType w:val="hybridMultilevel"/>
    <w:tmpl w:val="DE60C286"/>
    <w:lvl w:ilvl="0" w:tplc="F3F6DE54">
      <w:numFmt w:val="bullet"/>
      <w:lvlText w:val="·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61012"/>
    <w:multiLevelType w:val="hybridMultilevel"/>
    <w:tmpl w:val="7DC8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C7059"/>
    <w:multiLevelType w:val="hybridMultilevel"/>
    <w:tmpl w:val="FDBE2032"/>
    <w:lvl w:ilvl="0" w:tplc="D9DC4F34">
      <w:numFmt w:val="bullet"/>
      <w:lvlText w:val="·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33874"/>
    <w:multiLevelType w:val="hybridMultilevel"/>
    <w:tmpl w:val="E620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3516A"/>
    <w:multiLevelType w:val="hybridMultilevel"/>
    <w:tmpl w:val="10F4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A7576"/>
    <w:multiLevelType w:val="hybridMultilevel"/>
    <w:tmpl w:val="EBB2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268288">
    <w:abstractNumId w:val="9"/>
  </w:num>
  <w:num w:numId="2" w16cid:durableId="104617375">
    <w:abstractNumId w:val="8"/>
  </w:num>
  <w:num w:numId="3" w16cid:durableId="1072242140">
    <w:abstractNumId w:val="7"/>
  </w:num>
  <w:num w:numId="4" w16cid:durableId="436220514">
    <w:abstractNumId w:val="6"/>
  </w:num>
  <w:num w:numId="5" w16cid:durableId="1503473845">
    <w:abstractNumId w:val="12"/>
  </w:num>
  <w:num w:numId="6" w16cid:durableId="872502171">
    <w:abstractNumId w:val="3"/>
  </w:num>
  <w:num w:numId="7" w16cid:durableId="1316956102">
    <w:abstractNumId w:val="17"/>
  </w:num>
  <w:num w:numId="8" w16cid:durableId="1893232354">
    <w:abstractNumId w:val="2"/>
  </w:num>
  <w:num w:numId="9" w16cid:durableId="583034518">
    <w:abstractNumId w:val="21"/>
  </w:num>
  <w:num w:numId="10" w16cid:durableId="1376855712">
    <w:abstractNumId w:val="5"/>
  </w:num>
  <w:num w:numId="11" w16cid:durableId="410589292">
    <w:abstractNumId w:val="4"/>
  </w:num>
  <w:num w:numId="12" w16cid:durableId="177744795">
    <w:abstractNumId w:val="1"/>
  </w:num>
  <w:num w:numId="13" w16cid:durableId="2027975647">
    <w:abstractNumId w:val="0"/>
  </w:num>
  <w:num w:numId="14" w16cid:durableId="161508416">
    <w:abstractNumId w:val="18"/>
  </w:num>
  <w:num w:numId="15" w16cid:durableId="361588347">
    <w:abstractNumId w:val="29"/>
  </w:num>
  <w:num w:numId="16" w16cid:durableId="1035958019">
    <w:abstractNumId w:val="19"/>
  </w:num>
  <w:num w:numId="17" w16cid:durableId="2103066011">
    <w:abstractNumId w:val="10"/>
  </w:num>
  <w:num w:numId="18" w16cid:durableId="159659176">
    <w:abstractNumId w:val="16"/>
  </w:num>
  <w:num w:numId="19" w16cid:durableId="1943218102">
    <w:abstractNumId w:val="25"/>
  </w:num>
  <w:num w:numId="20" w16cid:durableId="592320796">
    <w:abstractNumId w:val="22"/>
  </w:num>
  <w:num w:numId="21" w16cid:durableId="98842461">
    <w:abstractNumId w:val="23"/>
  </w:num>
  <w:num w:numId="22" w16cid:durableId="161942572">
    <w:abstractNumId w:val="13"/>
  </w:num>
  <w:num w:numId="23" w16cid:durableId="1088884287">
    <w:abstractNumId w:val="11"/>
  </w:num>
  <w:num w:numId="24" w16cid:durableId="263195263">
    <w:abstractNumId w:val="14"/>
  </w:num>
  <w:num w:numId="25" w16cid:durableId="782116281">
    <w:abstractNumId w:val="15"/>
  </w:num>
  <w:num w:numId="26" w16cid:durableId="1971864206">
    <w:abstractNumId w:val="26"/>
  </w:num>
  <w:num w:numId="27" w16cid:durableId="1220629462">
    <w:abstractNumId w:val="28"/>
  </w:num>
  <w:num w:numId="28" w16cid:durableId="999848449">
    <w:abstractNumId w:val="20"/>
  </w:num>
  <w:num w:numId="29" w16cid:durableId="13771230">
    <w:abstractNumId w:val="24"/>
  </w:num>
  <w:num w:numId="30" w16cid:durableId="8861422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78"/>
    <w:rsid w:val="000001EF"/>
    <w:rsid w:val="00003AE9"/>
    <w:rsid w:val="00004100"/>
    <w:rsid w:val="00004428"/>
    <w:rsid w:val="00007322"/>
    <w:rsid w:val="00007728"/>
    <w:rsid w:val="00013FED"/>
    <w:rsid w:val="0001693A"/>
    <w:rsid w:val="00024584"/>
    <w:rsid w:val="00024730"/>
    <w:rsid w:val="000252F4"/>
    <w:rsid w:val="0004400E"/>
    <w:rsid w:val="000451D5"/>
    <w:rsid w:val="0005058A"/>
    <w:rsid w:val="00055E95"/>
    <w:rsid w:val="0007021F"/>
    <w:rsid w:val="00081743"/>
    <w:rsid w:val="000A1EB3"/>
    <w:rsid w:val="000A2425"/>
    <w:rsid w:val="000B2BA5"/>
    <w:rsid w:val="000B7ACD"/>
    <w:rsid w:val="000C74D2"/>
    <w:rsid w:val="000F2F8C"/>
    <w:rsid w:val="0010006E"/>
    <w:rsid w:val="00100E36"/>
    <w:rsid w:val="001045A8"/>
    <w:rsid w:val="00114A91"/>
    <w:rsid w:val="001407D8"/>
    <w:rsid w:val="001427E1"/>
    <w:rsid w:val="00143994"/>
    <w:rsid w:val="00163668"/>
    <w:rsid w:val="00171566"/>
    <w:rsid w:val="00174676"/>
    <w:rsid w:val="001755A8"/>
    <w:rsid w:val="00180D2B"/>
    <w:rsid w:val="00181D7F"/>
    <w:rsid w:val="00184014"/>
    <w:rsid w:val="00191369"/>
    <w:rsid w:val="00192008"/>
    <w:rsid w:val="001A4DF6"/>
    <w:rsid w:val="001B0879"/>
    <w:rsid w:val="001B1B98"/>
    <w:rsid w:val="001B6C4F"/>
    <w:rsid w:val="001B7B7F"/>
    <w:rsid w:val="001C0E68"/>
    <w:rsid w:val="001C3B9B"/>
    <w:rsid w:val="001C4B6F"/>
    <w:rsid w:val="001C7ECE"/>
    <w:rsid w:val="001D0BF1"/>
    <w:rsid w:val="001D0F3D"/>
    <w:rsid w:val="001E3120"/>
    <w:rsid w:val="001E3395"/>
    <w:rsid w:val="001E7E0C"/>
    <w:rsid w:val="001F0BB0"/>
    <w:rsid w:val="001F1A03"/>
    <w:rsid w:val="001F4E6D"/>
    <w:rsid w:val="001F6140"/>
    <w:rsid w:val="002030CF"/>
    <w:rsid w:val="00203573"/>
    <w:rsid w:val="0020597D"/>
    <w:rsid w:val="00213B4C"/>
    <w:rsid w:val="00221517"/>
    <w:rsid w:val="002253B0"/>
    <w:rsid w:val="00232153"/>
    <w:rsid w:val="00236D54"/>
    <w:rsid w:val="00241D8C"/>
    <w:rsid w:val="00241FDB"/>
    <w:rsid w:val="002452BA"/>
    <w:rsid w:val="0024720C"/>
    <w:rsid w:val="002546E9"/>
    <w:rsid w:val="00256F46"/>
    <w:rsid w:val="002617AE"/>
    <w:rsid w:val="00262474"/>
    <w:rsid w:val="002638D0"/>
    <w:rsid w:val="002647D3"/>
    <w:rsid w:val="00275EAE"/>
    <w:rsid w:val="00283428"/>
    <w:rsid w:val="00294998"/>
    <w:rsid w:val="00297F18"/>
    <w:rsid w:val="002A1945"/>
    <w:rsid w:val="002B2958"/>
    <w:rsid w:val="002B3FC8"/>
    <w:rsid w:val="002C70C5"/>
    <w:rsid w:val="002D05C3"/>
    <w:rsid w:val="002D23C5"/>
    <w:rsid w:val="002D6137"/>
    <w:rsid w:val="002E4BAC"/>
    <w:rsid w:val="002E7E61"/>
    <w:rsid w:val="002F05E5"/>
    <w:rsid w:val="002F254D"/>
    <w:rsid w:val="002F30E4"/>
    <w:rsid w:val="00300867"/>
    <w:rsid w:val="00307140"/>
    <w:rsid w:val="00316DFF"/>
    <w:rsid w:val="00321839"/>
    <w:rsid w:val="00325B57"/>
    <w:rsid w:val="003334C8"/>
    <w:rsid w:val="00336056"/>
    <w:rsid w:val="003544E1"/>
    <w:rsid w:val="00360464"/>
    <w:rsid w:val="00366398"/>
    <w:rsid w:val="00371B70"/>
    <w:rsid w:val="00372F12"/>
    <w:rsid w:val="00380628"/>
    <w:rsid w:val="0038067A"/>
    <w:rsid w:val="003917B9"/>
    <w:rsid w:val="003A0632"/>
    <w:rsid w:val="003A30E5"/>
    <w:rsid w:val="003A65D3"/>
    <w:rsid w:val="003A6ADF"/>
    <w:rsid w:val="003B5928"/>
    <w:rsid w:val="003C22B9"/>
    <w:rsid w:val="003D380F"/>
    <w:rsid w:val="003E0DEF"/>
    <w:rsid w:val="003E160D"/>
    <w:rsid w:val="003E31C3"/>
    <w:rsid w:val="003F0D68"/>
    <w:rsid w:val="003F1D5F"/>
    <w:rsid w:val="0040164D"/>
    <w:rsid w:val="004024FE"/>
    <w:rsid w:val="004040CE"/>
    <w:rsid w:val="00405042"/>
    <w:rsid w:val="00405128"/>
    <w:rsid w:val="00406CFF"/>
    <w:rsid w:val="00406DEE"/>
    <w:rsid w:val="00416B25"/>
    <w:rsid w:val="00420592"/>
    <w:rsid w:val="00427C4F"/>
    <w:rsid w:val="004306CF"/>
    <w:rsid w:val="004319E0"/>
    <w:rsid w:val="00433C0C"/>
    <w:rsid w:val="00437E8C"/>
    <w:rsid w:val="00440225"/>
    <w:rsid w:val="004726BC"/>
    <w:rsid w:val="00474105"/>
    <w:rsid w:val="00480300"/>
    <w:rsid w:val="00480B02"/>
    <w:rsid w:val="00480E6E"/>
    <w:rsid w:val="00481BE6"/>
    <w:rsid w:val="00483212"/>
    <w:rsid w:val="00486277"/>
    <w:rsid w:val="00494CF6"/>
    <w:rsid w:val="00495F8D"/>
    <w:rsid w:val="004969F2"/>
    <w:rsid w:val="004A068F"/>
    <w:rsid w:val="004A1FAE"/>
    <w:rsid w:val="004A32FF"/>
    <w:rsid w:val="004B06EB"/>
    <w:rsid w:val="004B64D7"/>
    <w:rsid w:val="004B6AD0"/>
    <w:rsid w:val="004C1412"/>
    <w:rsid w:val="004C2D5D"/>
    <w:rsid w:val="004C33E1"/>
    <w:rsid w:val="004E01EB"/>
    <w:rsid w:val="004E2794"/>
    <w:rsid w:val="004F5CED"/>
    <w:rsid w:val="0050444B"/>
    <w:rsid w:val="00510392"/>
    <w:rsid w:val="00513E2A"/>
    <w:rsid w:val="00517715"/>
    <w:rsid w:val="005272B5"/>
    <w:rsid w:val="0053280C"/>
    <w:rsid w:val="00540139"/>
    <w:rsid w:val="00542760"/>
    <w:rsid w:val="00546219"/>
    <w:rsid w:val="00550AB4"/>
    <w:rsid w:val="0056685F"/>
    <w:rsid w:val="00566A35"/>
    <w:rsid w:val="00566F45"/>
    <w:rsid w:val="0056701E"/>
    <w:rsid w:val="00570A9B"/>
    <w:rsid w:val="005740D7"/>
    <w:rsid w:val="005772C9"/>
    <w:rsid w:val="00580CC0"/>
    <w:rsid w:val="00581BFB"/>
    <w:rsid w:val="00595B6D"/>
    <w:rsid w:val="005A0F26"/>
    <w:rsid w:val="005A1B10"/>
    <w:rsid w:val="005A6850"/>
    <w:rsid w:val="005B1B1B"/>
    <w:rsid w:val="005C30D2"/>
    <w:rsid w:val="005C5932"/>
    <w:rsid w:val="005D3CA7"/>
    <w:rsid w:val="005D4CC1"/>
    <w:rsid w:val="005E5C6F"/>
    <w:rsid w:val="005F4B91"/>
    <w:rsid w:val="005F55D2"/>
    <w:rsid w:val="006200EB"/>
    <w:rsid w:val="0062312F"/>
    <w:rsid w:val="00625F2C"/>
    <w:rsid w:val="0063137D"/>
    <w:rsid w:val="006618E9"/>
    <w:rsid w:val="00661B70"/>
    <w:rsid w:val="0068194B"/>
    <w:rsid w:val="00692703"/>
    <w:rsid w:val="006A1962"/>
    <w:rsid w:val="006A4DC2"/>
    <w:rsid w:val="006A6621"/>
    <w:rsid w:val="006B5D48"/>
    <w:rsid w:val="006B7D7B"/>
    <w:rsid w:val="006C1A5E"/>
    <w:rsid w:val="006C666B"/>
    <w:rsid w:val="006D5FC5"/>
    <w:rsid w:val="006E1507"/>
    <w:rsid w:val="006E6AB7"/>
    <w:rsid w:val="00712D8B"/>
    <w:rsid w:val="00715101"/>
    <w:rsid w:val="00726C4E"/>
    <w:rsid w:val="007273B7"/>
    <w:rsid w:val="00733E0A"/>
    <w:rsid w:val="0074403D"/>
    <w:rsid w:val="00746D44"/>
    <w:rsid w:val="007538DC"/>
    <w:rsid w:val="00757803"/>
    <w:rsid w:val="00775C53"/>
    <w:rsid w:val="0079206B"/>
    <w:rsid w:val="00796076"/>
    <w:rsid w:val="007A3486"/>
    <w:rsid w:val="007A4137"/>
    <w:rsid w:val="007B20EA"/>
    <w:rsid w:val="007C0566"/>
    <w:rsid w:val="007C606B"/>
    <w:rsid w:val="007D6628"/>
    <w:rsid w:val="007E3956"/>
    <w:rsid w:val="007E6A61"/>
    <w:rsid w:val="007F451C"/>
    <w:rsid w:val="00801140"/>
    <w:rsid w:val="00803404"/>
    <w:rsid w:val="00805057"/>
    <w:rsid w:val="008152C7"/>
    <w:rsid w:val="00824B09"/>
    <w:rsid w:val="00834955"/>
    <w:rsid w:val="00850551"/>
    <w:rsid w:val="00852087"/>
    <w:rsid w:val="008555C3"/>
    <w:rsid w:val="00855B59"/>
    <w:rsid w:val="00860461"/>
    <w:rsid w:val="0086487C"/>
    <w:rsid w:val="00865546"/>
    <w:rsid w:val="00870B20"/>
    <w:rsid w:val="008829F8"/>
    <w:rsid w:val="00882B69"/>
    <w:rsid w:val="00884FD3"/>
    <w:rsid w:val="00885897"/>
    <w:rsid w:val="00885AEA"/>
    <w:rsid w:val="008A6538"/>
    <w:rsid w:val="008B1225"/>
    <w:rsid w:val="008B72AE"/>
    <w:rsid w:val="008B7A1C"/>
    <w:rsid w:val="008C4A2E"/>
    <w:rsid w:val="008C7056"/>
    <w:rsid w:val="008D00D5"/>
    <w:rsid w:val="008D35F5"/>
    <w:rsid w:val="008E18B9"/>
    <w:rsid w:val="008F3B14"/>
    <w:rsid w:val="00901899"/>
    <w:rsid w:val="0090344B"/>
    <w:rsid w:val="00905715"/>
    <w:rsid w:val="009130AF"/>
    <w:rsid w:val="0091321E"/>
    <w:rsid w:val="00913946"/>
    <w:rsid w:val="00923A22"/>
    <w:rsid w:val="0092726B"/>
    <w:rsid w:val="009320FD"/>
    <w:rsid w:val="009324B8"/>
    <w:rsid w:val="009361BA"/>
    <w:rsid w:val="0093694F"/>
    <w:rsid w:val="00944F78"/>
    <w:rsid w:val="009510E7"/>
    <w:rsid w:val="00952C89"/>
    <w:rsid w:val="009571D8"/>
    <w:rsid w:val="009650EA"/>
    <w:rsid w:val="00972ABE"/>
    <w:rsid w:val="0097424A"/>
    <w:rsid w:val="0097790C"/>
    <w:rsid w:val="0098506E"/>
    <w:rsid w:val="0099408D"/>
    <w:rsid w:val="009964C0"/>
    <w:rsid w:val="009A44CE"/>
    <w:rsid w:val="009C4DFC"/>
    <w:rsid w:val="009D44F8"/>
    <w:rsid w:val="009E011C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27399"/>
    <w:rsid w:val="00A33E87"/>
    <w:rsid w:val="00A34BA2"/>
    <w:rsid w:val="00A36F27"/>
    <w:rsid w:val="00A42E32"/>
    <w:rsid w:val="00A43E78"/>
    <w:rsid w:val="00A46E63"/>
    <w:rsid w:val="00A51DC5"/>
    <w:rsid w:val="00A53DE1"/>
    <w:rsid w:val="00A615E1"/>
    <w:rsid w:val="00A63760"/>
    <w:rsid w:val="00A755E8"/>
    <w:rsid w:val="00A832DB"/>
    <w:rsid w:val="00A93A5D"/>
    <w:rsid w:val="00AB0440"/>
    <w:rsid w:val="00AB310C"/>
    <w:rsid w:val="00AB32F8"/>
    <w:rsid w:val="00AB610B"/>
    <w:rsid w:val="00AB7F4D"/>
    <w:rsid w:val="00AD04BE"/>
    <w:rsid w:val="00AD360E"/>
    <w:rsid w:val="00AD40FB"/>
    <w:rsid w:val="00AD782D"/>
    <w:rsid w:val="00AE7650"/>
    <w:rsid w:val="00B052F5"/>
    <w:rsid w:val="00B10EBE"/>
    <w:rsid w:val="00B236F1"/>
    <w:rsid w:val="00B35019"/>
    <w:rsid w:val="00B46DA7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0C"/>
    <w:rsid w:val="00BD431F"/>
    <w:rsid w:val="00BE2431"/>
    <w:rsid w:val="00BE423E"/>
    <w:rsid w:val="00BF0B48"/>
    <w:rsid w:val="00BF4A10"/>
    <w:rsid w:val="00BF61AC"/>
    <w:rsid w:val="00BF6F2F"/>
    <w:rsid w:val="00C111A7"/>
    <w:rsid w:val="00C24DD2"/>
    <w:rsid w:val="00C25EB9"/>
    <w:rsid w:val="00C3439B"/>
    <w:rsid w:val="00C353B8"/>
    <w:rsid w:val="00C4697E"/>
    <w:rsid w:val="00C47FA6"/>
    <w:rsid w:val="00C51216"/>
    <w:rsid w:val="00C543D7"/>
    <w:rsid w:val="00C57FC6"/>
    <w:rsid w:val="00C66A7D"/>
    <w:rsid w:val="00C779DA"/>
    <w:rsid w:val="00C814F7"/>
    <w:rsid w:val="00C85EE0"/>
    <w:rsid w:val="00C9086D"/>
    <w:rsid w:val="00C9625B"/>
    <w:rsid w:val="00CA4B2E"/>
    <w:rsid w:val="00CA4B4D"/>
    <w:rsid w:val="00CA4EFF"/>
    <w:rsid w:val="00CB35C3"/>
    <w:rsid w:val="00CD2658"/>
    <w:rsid w:val="00CD3195"/>
    <w:rsid w:val="00CD323D"/>
    <w:rsid w:val="00CE4030"/>
    <w:rsid w:val="00CE64B3"/>
    <w:rsid w:val="00CF1A49"/>
    <w:rsid w:val="00CF7A19"/>
    <w:rsid w:val="00D0630C"/>
    <w:rsid w:val="00D10813"/>
    <w:rsid w:val="00D1117A"/>
    <w:rsid w:val="00D243A9"/>
    <w:rsid w:val="00D305E5"/>
    <w:rsid w:val="00D3753D"/>
    <w:rsid w:val="00D37CD3"/>
    <w:rsid w:val="00D50329"/>
    <w:rsid w:val="00D608CE"/>
    <w:rsid w:val="00D64E76"/>
    <w:rsid w:val="00D64EE1"/>
    <w:rsid w:val="00D66A52"/>
    <w:rsid w:val="00D66EFA"/>
    <w:rsid w:val="00D72A2D"/>
    <w:rsid w:val="00D87881"/>
    <w:rsid w:val="00D9348C"/>
    <w:rsid w:val="00D93558"/>
    <w:rsid w:val="00D9521A"/>
    <w:rsid w:val="00D96019"/>
    <w:rsid w:val="00DA3914"/>
    <w:rsid w:val="00DA55D5"/>
    <w:rsid w:val="00DA59AA"/>
    <w:rsid w:val="00DA7EB5"/>
    <w:rsid w:val="00DB279D"/>
    <w:rsid w:val="00DB6915"/>
    <w:rsid w:val="00DB7E1E"/>
    <w:rsid w:val="00DC1B78"/>
    <w:rsid w:val="00DC2A2F"/>
    <w:rsid w:val="00DC600B"/>
    <w:rsid w:val="00DC68A9"/>
    <w:rsid w:val="00DE0FAA"/>
    <w:rsid w:val="00DE136D"/>
    <w:rsid w:val="00DE6534"/>
    <w:rsid w:val="00DF4D6C"/>
    <w:rsid w:val="00E01923"/>
    <w:rsid w:val="00E04F6C"/>
    <w:rsid w:val="00E14498"/>
    <w:rsid w:val="00E2397A"/>
    <w:rsid w:val="00E254DB"/>
    <w:rsid w:val="00E300FC"/>
    <w:rsid w:val="00E33D9F"/>
    <w:rsid w:val="00E362DB"/>
    <w:rsid w:val="00E548EB"/>
    <w:rsid w:val="00E5632B"/>
    <w:rsid w:val="00E62DC4"/>
    <w:rsid w:val="00E70240"/>
    <w:rsid w:val="00E71E6B"/>
    <w:rsid w:val="00E72E67"/>
    <w:rsid w:val="00E81CC5"/>
    <w:rsid w:val="00E85A87"/>
    <w:rsid w:val="00E85B4A"/>
    <w:rsid w:val="00E9528E"/>
    <w:rsid w:val="00E95B94"/>
    <w:rsid w:val="00EA5099"/>
    <w:rsid w:val="00EB229E"/>
    <w:rsid w:val="00EC1351"/>
    <w:rsid w:val="00EC3E1E"/>
    <w:rsid w:val="00EC4CBF"/>
    <w:rsid w:val="00EE2053"/>
    <w:rsid w:val="00EE2CA8"/>
    <w:rsid w:val="00EF17E8"/>
    <w:rsid w:val="00EF51D9"/>
    <w:rsid w:val="00EF5716"/>
    <w:rsid w:val="00F126C7"/>
    <w:rsid w:val="00F130DD"/>
    <w:rsid w:val="00F1573E"/>
    <w:rsid w:val="00F24884"/>
    <w:rsid w:val="00F375A2"/>
    <w:rsid w:val="00F476C4"/>
    <w:rsid w:val="00F5100F"/>
    <w:rsid w:val="00F61B22"/>
    <w:rsid w:val="00F61DF9"/>
    <w:rsid w:val="00F81960"/>
    <w:rsid w:val="00F8769D"/>
    <w:rsid w:val="00F9350C"/>
    <w:rsid w:val="00F938AD"/>
    <w:rsid w:val="00F9420F"/>
    <w:rsid w:val="00F94EB5"/>
    <w:rsid w:val="00F9624D"/>
    <w:rsid w:val="00FA5A1B"/>
    <w:rsid w:val="00FB31C1"/>
    <w:rsid w:val="00FB58F2"/>
    <w:rsid w:val="00FC05E0"/>
    <w:rsid w:val="00FC6AEA"/>
    <w:rsid w:val="00FD1614"/>
    <w:rsid w:val="00FD3D13"/>
    <w:rsid w:val="00FE554A"/>
    <w:rsid w:val="00FE55A2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6FC5E"/>
  <w15:chartTrackingRefBased/>
  <w15:docId w15:val="{A4B6D0B2-0939-4A4A-B833-B076478D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badword">
    <w:name w:val="badword"/>
    <w:basedOn w:val="DefaultParagraphFont"/>
    <w:rsid w:val="00A43E78"/>
  </w:style>
  <w:style w:type="paragraph" w:customStyle="1" w:styleId="public-draftstyledefault-unorderedlistitem">
    <w:name w:val="public-draftstyledefault-unorderedlistitem"/>
    <w:basedOn w:val="Normal"/>
    <w:rsid w:val="00A43E7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EE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D05C3"/>
    <w:rPr>
      <w:b/>
      <w:bCs/>
    </w:rPr>
  </w:style>
  <w:style w:type="character" w:customStyle="1" w:styleId="x7b2817bf">
    <w:name w:val="x_7b2817bf"/>
    <w:basedOn w:val="DefaultParagraphFont"/>
    <w:rsid w:val="002D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gappa.pythonanywher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ap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2EE27713D2461BBDAF9A44EBE9F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44CD5-2A60-4D02-84DC-99E4E9F08EC4}"/>
      </w:docPartPr>
      <w:docPartBody>
        <w:p w:rsidR="00850380" w:rsidRDefault="00526EC3">
          <w:pPr>
            <w:pStyle w:val="CE2EE27713D2461BBDAF9A44EBE9F772"/>
          </w:pPr>
          <w:r w:rsidRPr="00CF1A49">
            <w:t>·</w:t>
          </w:r>
        </w:p>
      </w:docPartBody>
    </w:docPart>
    <w:docPart>
      <w:docPartPr>
        <w:name w:val="9E0765C9CFA34BF18FED46E2E34FD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00412-6E94-4EA6-B906-C6FDEB6B0455}"/>
      </w:docPartPr>
      <w:docPartBody>
        <w:p w:rsidR="00850380" w:rsidRDefault="00526EC3">
          <w:pPr>
            <w:pStyle w:val="9E0765C9CFA34BF18FED46E2E34FD2BF"/>
          </w:pPr>
          <w:r w:rsidRPr="00CF1A49">
            <w:t>Experience</w:t>
          </w:r>
        </w:p>
      </w:docPartBody>
    </w:docPart>
    <w:docPart>
      <w:docPartPr>
        <w:name w:val="7436A44683AD4AD9AD51247C5EF1B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AE12-F28C-480C-9285-FD37FD380CAF}"/>
      </w:docPartPr>
      <w:docPartBody>
        <w:p w:rsidR="00850380" w:rsidRDefault="00526EC3">
          <w:pPr>
            <w:pStyle w:val="7436A44683AD4AD9AD51247C5EF1BA09"/>
          </w:pPr>
          <w:r w:rsidRPr="00CF1A49">
            <w:t>Dates From</w:t>
          </w:r>
        </w:p>
      </w:docPartBody>
    </w:docPart>
    <w:docPart>
      <w:docPartPr>
        <w:name w:val="C09353F5080E44058AE00B709169E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4EB43-D9CB-4DDE-A89B-714667F4A95F}"/>
      </w:docPartPr>
      <w:docPartBody>
        <w:p w:rsidR="00850380" w:rsidRDefault="00526EC3">
          <w:pPr>
            <w:pStyle w:val="C09353F5080E44058AE00B709169E398"/>
          </w:pPr>
          <w:r w:rsidRPr="00CF1A49">
            <w:t>Dates From</w:t>
          </w:r>
        </w:p>
      </w:docPartBody>
    </w:docPart>
    <w:docPart>
      <w:docPartPr>
        <w:name w:val="9F5D13E4A5CF438EACE5A298844C8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D6D85-4AA9-4899-BA5C-BCE80AFA4113}"/>
      </w:docPartPr>
      <w:docPartBody>
        <w:p w:rsidR="00850380" w:rsidRDefault="00526EC3">
          <w:pPr>
            <w:pStyle w:val="9F5D13E4A5CF438EACE5A298844C8ED7"/>
          </w:pPr>
          <w:r w:rsidRPr="00CF1A49">
            <w:t>To</w:t>
          </w:r>
        </w:p>
      </w:docPartBody>
    </w:docPart>
    <w:docPart>
      <w:docPartPr>
        <w:name w:val="E369410536B94947B6FC580FBEEE5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76841-A364-44FB-A43F-E4A67B2D1E3C}"/>
      </w:docPartPr>
      <w:docPartBody>
        <w:p w:rsidR="00850380" w:rsidRDefault="00526EC3">
          <w:pPr>
            <w:pStyle w:val="E369410536B94947B6FC580FBEEE5208"/>
          </w:pPr>
          <w:r w:rsidRPr="00CF1A49">
            <w:t>Education</w:t>
          </w:r>
        </w:p>
      </w:docPartBody>
    </w:docPart>
    <w:docPart>
      <w:docPartPr>
        <w:name w:val="AC67300E4494457C89B8452824A15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AD91-AE95-4A26-8321-11BD3C6412C5}"/>
      </w:docPartPr>
      <w:docPartBody>
        <w:p w:rsidR="00850380" w:rsidRDefault="00526EC3">
          <w:pPr>
            <w:pStyle w:val="AC67300E4494457C89B8452824A15D2C"/>
          </w:pPr>
          <w:r w:rsidRPr="00CF1A49">
            <w:t>Skills</w:t>
          </w:r>
        </w:p>
      </w:docPartBody>
    </w:docPart>
    <w:docPart>
      <w:docPartPr>
        <w:name w:val="600F6184FD56406395A0785C49D45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6EFE4-DFA9-464B-AC36-08C28A1041B5}"/>
      </w:docPartPr>
      <w:docPartBody>
        <w:p w:rsidR="00850380" w:rsidRDefault="002D1322" w:rsidP="002D1322">
          <w:pPr>
            <w:pStyle w:val="600F6184FD56406395A0785C49D456B4"/>
          </w:pPr>
          <w:r w:rsidRPr="00CF1A49">
            <w:t>·</w:t>
          </w:r>
        </w:p>
      </w:docPartBody>
    </w:docPart>
    <w:docPart>
      <w:docPartPr>
        <w:name w:val="2DDBD721DD994CD29A555738D5C90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243EF-A579-4A73-B57B-6D4ADBAE23DE}"/>
      </w:docPartPr>
      <w:docPartBody>
        <w:p w:rsidR="00AE09E0" w:rsidRDefault="00850380" w:rsidP="00850380">
          <w:pPr>
            <w:pStyle w:val="2DDBD721DD994CD29A555738D5C9004F"/>
          </w:pPr>
          <w:r w:rsidRPr="00CF1A49">
            <w:t>Dates From</w:t>
          </w:r>
        </w:p>
      </w:docPartBody>
    </w:docPart>
    <w:docPart>
      <w:docPartPr>
        <w:name w:val="69D2299FA251486D9A25AB474494E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83A45-17D4-4B9D-BE14-A0D06BA90B9F}"/>
      </w:docPartPr>
      <w:docPartBody>
        <w:p w:rsidR="00AE09E0" w:rsidRDefault="00850380" w:rsidP="00850380">
          <w:pPr>
            <w:pStyle w:val="69D2299FA251486D9A25AB474494E408"/>
          </w:pPr>
          <w:r w:rsidRPr="00CF1A49">
            <w:t>Dates From</w:t>
          </w:r>
        </w:p>
      </w:docPartBody>
    </w:docPart>
    <w:docPart>
      <w:docPartPr>
        <w:name w:val="EEAE3C744B22440DB5CA94C870423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B4BB7-2E9D-487B-88E3-655F233B0EDA}"/>
      </w:docPartPr>
      <w:docPartBody>
        <w:p w:rsidR="00000000" w:rsidRDefault="00186AA6" w:rsidP="00186AA6">
          <w:pPr>
            <w:pStyle w:val="EEAE3C744B22440DB5CA94C870423548"/>
          </w:pPr>
          <w:r w:rsidRPr="00CF1A49">
            <w:t>Dates 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0B6E0F"/>
    <w:rsid w:val="00172F2C"/>
    <w:rsid w:val="00186AA6"/>
    <w:rsid w:val="001F2EAC"/>
    <w:rsid w:val="002D1322"/>
    <w:rsid w:val="003B271C"/>
    <w:rsid w:val="00443B63"/>
    <w:rsid w:val="0052157E"/>
    <w:rsid w:val="00526EC3"/>
    <w:rsid w:val="00700122"/>
    <w:rsid w:val="007459C6"/>
    <w:rsid w:val="007F7F80"/>
    <w:rsid w:val="00850380"/>
    <w:rsid w:val="00AE09E0"/>
    <w:rsid w:val="00AF4A68"/>
    <w:rsid w:val="00ED4D90"/>
    <w:rsid w:val="00F2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DDBD721DD994CD29A555738D5C9004F">
    <w:name w:val="2DDBD721DD994CD29A555738D5C9004F"/>
    <w:rsid w:val="00850380"/>
  </w:style>
  <w:style w:type="paragraph" w:customStyle="1" w:styleId="69D2299FA251486D9A25AB474494E408">
    <w:name w:val="69D2299FA251486D9A25AB474494E408"/>
    <w:rsid w:val="00850380"/>
  </w:style>
  <w:style w:type="paragraph" w:customStyle="1" w:styleId="CE2EE27713D2461BBDAF9A44EBE9F772">
    <w:name w:val="CE2EE27713D2461BBDAF9A44EBE9F772"/>
  </w:style>
  <w:style w:type="paragraph" w:customStyle="1" w:styleId="9E0765C9CFA34BF18FED46E2E34FD2BF">
    <w:name w:val="9E0765C9CFA34BF18FED46E2E34FD2BF"/>
  </w:style>
  <w:style w:type="paragraph" w:customStyle="1" w:styleId="7436A44683AD4AD9AD51247C5EF1BA09">
    <w:name w:val="7436A44683AD4AD9AD51247C5EF1BA0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09353F5080E44058AE00B709169E398">
    <w:name w:val="C09353F5080E44058AE00B709169E398"/>
  </w:style>
  <w:style w:type="paragraph" w:customStyle="1" w:styleId="9F5D13E4A5CF438EACE5A298844C8ED7">
    <w:name w:val="9F5D13E4A5CF438EACE5A298844C8ED7"/>
  </w:style>
  <w:style w:type="paragraph" w:customStyle="1" w:styleId="E369410536B94947B6FC580FBEEE5208">
    <w:name w:val="E369410536B94947B6FC580FBEEE5208"/>
  </w:style>
  <w:style w:type="paragraph" w:customStyle="1" w:styleId="AC67300E4494457C89B8452824A15D2C">
    <w:name w:val="AC67300E4494457C89B8452824A15D2C"/>
  </w:style>
  <w:style w:type="paragraph" w:customStyle="1" w:styleId="600F6184FD56406395A0785C49D456B4">
    <w:name w:val="600F6184FD56406395A0785C49D456B4"/>
    <w:rsid w:val="002D1322"/>
  </w:style>
  <w:style w:type="paragraph" w:customStyle="1" w:styleId="EEAE3C744B22440DB5CA94C870423548">
    <w:name w:val="EEAE3C744B22440DB5CA94C870423548"/>
    <w:rsid w:val="00186A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BF77-F8DE-40EA-AE70-D5C3F9EB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mgapp</dc:creator>
  <cp:keywords/>
  <dc:description/>
  <cp:lastModifiedBy>Michael Gappa</cp:lastModifiedBy>
  <cp:revision>20</cp:revision>
  <dcterms:created xsi:type="dcterms:W3CDTF">2023-02-05T19:14:00Z</dcterms:created>
  <dcterms:modified xsi:type="dcterms:W3CDTF">2023-02-05T19:25:00Z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e2148a-6c95-4a18-8704-09994b17bd01_Enabled">
    <vt:lpwstr>true</vt:lpwstr>
  </property>
  <property fmtid="{D5CDD505-2E9C-101B-9397-08002B2CF9AE}" pid="3" name="MSIP_Label_f5e2148a-6c95-4a18-8704-09994b17bd01_SetDate">
    <vt:lpwstr>2020-10-10T17:37:07Z</vt:lpwstr>
  </property>
  <property fmtid="{D5CDD505-2E9C-101B-9397-08002B2CF9AE}" pid="4" name="MSIP_Label_f5e2148a-6c95-4a18-8704-09994b17bd01_Method">
    <vt:lpwstr>Standard</vt:lpwstr>
  </property>
  <property fmtid="{D5CDD505-2E9C-101B-9397-08002B2CF9AE}" pid="5" name="MSIP_Label_f5e2148a-6c95-4a18-8704-09994b17bd01_Name">
    <vt:lpwstr>Public</vt:lpwstr>
  </property>
  <property fmtid="{D5CDD505-2E9C-101B-9397-08002B2CF9AE}" pid="6" name="MSIP_Label_f5e2148a-6c95-4a18-8704-09994b17bd01_SiteId">
    <vt:lpwstr>6c031f94-c402-433a-92d2-2d3ce8516da3</vt:lpwstr>
  </property>
  <property fmtid="{D5CDD505-2E9C-101B-9397-08002B2CF9AE}" pid="7" name="MSIP_Label_f5e2148a-6c95-4a18-8704-09994b17bd01_ActionId">
    <vt:lpwstr>16d4734a-acba-4a82-b218-1cc50f36ea35</vt:lpwstr>
  </property>
  <property fmtid="{D5CDD505-2E9C-101B-9397-08002B2CF9AE}" pid="8" name="MSIP_Label_f5e2148a-6c95-4a18-8704-09994b17bd01_ContentBits">
    <vt:lpwstr>0</vt:lpwstr>
  </property>
</Properties>
</file>